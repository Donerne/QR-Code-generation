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3EA" w14:textId="77777777" w:rsidR="00FC7B36" w:rsidRPr="00FC7B36" w:rsidRDefault="009227B0">
      <w:pPr>
        <w:rPr>
          <w:sz w:val="10"/>
          <w:szCs w:val="12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0D9B4EC1" wp14:editId="7FA4AE44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058400"/>
                <wp:effectExtent l="0" t="0" r="19050" b="1905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3F33D" id="Group 13" o:spid="_x0000_s1026" alt="&quot;&quot;" style="position:absolute;margin-left:560.8pt;margin-top:0;width:612pt;height:11in;z-index:-251654144;mso-position-horizontal:right;mso-position-horizontal-relative:page;mso-position-vertical:bottom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LLdQMAANAcAAAOAAAAZHJzL2Uyb0RvYy54bWzsWctymzAU3Xem/6Bh3wC2eZiJnUXSZtNH&#10;pmk/QAHxmAGJkRTb+fteCSOcmNCYZLLIsMEIdK/uPRzJukfnF7uqRBvCRcHoynLPHAsRGrOkoNnK&#10;+vvn25fQQkJimuCSUbKyHoiwLtafP51v64jMWM7KhHAETqiItvXKyqWsI9sWcU4qLM5YTSi8TBmv&#10;sIQmz+yE4y14r0p75ji+vWU8qTmLiRDw9Kp5aa21/zQlsfyVpoJIVK4siE3qK9fXO3W11+c4yjiu&#10;8yLeh4FHRFHhgsKgxtUVlhjd8+LIVVXEnAmWyrOYVTZL0yImOgfIxnWeZHPN2X2tc8mibVYbmADa&#10;JziNdhv/3Fzz+ra+4YDEts4AC91SuexSXqlfiBLtNGQPBjKykyiGh0EQzBYOIBvDO9dxvFC1NKpx&#10;DtAfGcb51/+Z2u3Q9qOATKMJFCK/4ahIIAYLUVwBuTReKFDDq84n57bwAuBUE31vgkt3AemNye/A&#10;8tn0YAaI7iOL133k2xzXRHNHKCD2ULktVLeS4yLLJbpklMIsYRy5DW66+yXdE0JEArgxig0aJpMs&#10;jmou5DVhFVI3K6ssqIoPR3jzXUj4ZNC17aIel1RdBSuL5FtRlrqhVgVyWXK0wTCf7zJXOyjvqx8s&#10;aZ6F3v77gDe9iKju2vcjT2qgKyzyxiiBO5U82KhRgXZt2vpOPpSkieg3SYFxQPtmYDNA4wbHMaFS&#10;w6g9QW9llkL0xtDREQ8a7vsrU6JXsFOMjYUemVFpjKuCMt43uty1IadN/xaBJm8FwR1LHjQhNDTA&#10;UjXB3oGuswG6zkbQ1Q1nYdjO394ZPpF2Iu2L/5/719j5AGnnI0g7973An0h7uPJPK+2jXfJJu79+&#10;0i4GSLsYQVpvEfpmJzittGq7MpH2rUnrDZDWG0HaYO56wwXAtD2Ytgev3B74A6T1R5D2oLKEgqGv&#10;tp5I+5FJ24kkBwKOEUDaut8U/o1G4u6L/ZNEEj/0VPGEjlUgfx66gTdKBXrWFEroRoDqElRCxLvU&#10;nSBaNopSj0wSjpijegZ2s7MHKJNtJ4JMOkmn4PQJLJNOYmS95QBflyfxde4unTCAjdXxJJ9YO6l7&#10;3cnMG9ScLjDq2WUWXmoZ/4VytPkbmXg7KC6X9EOr0t1eQYvY+thM6/r7Iz51LnfY1r26g8j1PwAA&#10;AP//AwBQSwMEFAAGAAgAAAAhAPiQRVfcAAAABwEAAA8AAABkcnMvZG93bnJldi54bWxMj0FLw0AQ&#10;he+C/2EZwZvdJFopMZtSinoqgq0g3qbJNAnNzobsNkn/vVMv9jK8xxvefJMtJ9uqgXrfODYQzyJQ&#10;xIUrG64MfO3eHhagfEAusXVMBs7kYZnf3mSYlm7kTxq2oVJSwj5FA3UIXaq1L2qy6GeuI5bs4HqL&#10;QWxf6bLHUcptq5MoetYWG5YLNXa0rqk4bk/WwPuI4+oxfh02x8P6/LObf3xvYjLm/m5avYAKNIX/&#10;ZbjgCzrkwrR3Jy69ag3II+FvXrIkeRK/FzVfiNJ5pq/5818AAAD//wMAUEsBAi0AFAAGAAgAAAAh&#10;ALaDOJL+AAAA4QEAABMAAAAAAAAAAAAAAAAAAAAAAFtDb250ZW50X1R5cGVzXS54bWxQSwECLQAU&#10;AAYACAAAACEAOP0h/9YAAACUAQAACwAAAAAAAAAAAAAAAAAvAQAAX3JlbHMvLnJlbHNQSwECLQAU&#10;AAYACAAAACEAoW/Cy3UDAADQHAAADgAAAAAAAAAAAAAAAAAuAgAAZHJzL2Uyb0RvYy54bWxQSwEC&#10;LQAUAAYACAAAACEA+JBFV9wAAAAHAQAADwAAAAAAAAAAAAAAAADPBQAAZHJzL2Rvd25yZXYueG1s&#10;UEsFBgAAAAAEAAQA8wAAANgGAAAAAA==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</v:group>
                <w10:wrap anchorx="page" anchory="page"/>
                <w10:anchorlock/>
              </v:group>
            </w:pict>
          </mc:Fallback>
        </mc:AlternateContent>
      </w:r>
      <w:r w:rsidRPr="009227B0">
        <w:rPr>
          <w:noProof/>
          <w:sz w:val="10"/>
          <w:szCs w:val="12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EE7049A" wp14:editId="6FA841DD">
                <wp:simplePos x="0" y="0"/>
                <wp:positionH relativeFrom="column">
                  <wp:posOffset>0</wp:posOffset>
                </wp:positionH>
                <wp:positionV relativeFrom="page">
                  <wp:posOffset>389890</wp:posOffset>
                </wp:positionV>
                <wp:extent cx="6400800" cy="9217025"/>
                <wp:effectExtent l="0" t="0" r="0" b="3175"/>
                <wp:wrapNone/>
                <wp:docPr id="39" name="Group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54BADE-2A9B-EFFC-7FE9-1A8E87A52CD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217025"/>
                          <a:chOff x="0" y="0"/>
                          <a:chExt cx="6403340" cy="9215717"/>
                        </a:xfrm>
                      </wpg:grpSpPr>
                      <wps:wsp>
                        <wps:cNvPr id="2086353317" name="Rectangle 2086353317" descr="Decorative">
                          <a:extLst>
                            <a:ext uri="{FF2B5EF4-FFF2-40B4-BE49-F238E27FC236}">
                              <a16:creationId xmlns:a16="http://schemas.microsoft.com/office/drawing/2014/main" id="{E31C15ED-98C1-A86E-4F53-FF7F2832E037}"/>
                            </a:ext>
                          </a:extLst>
                        </wps:cNvPr>
                        <wps:cNvSpPr/>
                        <wps:spPr>
                          <a:xfrm>
                            <a:off x="0" y="71717"/>
                            <a:ext cx="6403340" cy="9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7506887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F4774C7E-1FD3-3C81-E3E6-E7406FBD16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0"/>
                            <a:ext cx="1512189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900353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EA8167E-03CE-CB5E-F5B2-FCA2E44D62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0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605352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8587DB5A-A216-FC5F-10F2-0BAD5E53D1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1809301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5699571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569DC58B-F9C5-10BB-19A7-D65626947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7" y="1809301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51715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D267570D-DA4E-AE52-505C-EFBBB31D2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3618602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0284782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AF5C1A59-5811-FB15-6102-DE2C48FBC6A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8" y="3618602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4203486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66394DCB-AE9D-645A-6004-7CCEA73194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54279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22069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70BB5C91-BECF-5867-DC21-514EC74612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54279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4428815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316AE778-4A2E-45BA-FBB9-E2CFAB930D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782445" y="7237204"/>
                            <a:ext cx="1440180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6937110" name="Graphic 11" descr="Decorative">
                            <a:extLst>
                              <a:ext uri="{FF2B5EF4-FFF2-40B4-BE49-F238E27FC236}">
                                <a16:creationId xmlns:a16="http://schemas.microsoft.com/office/drawing/2014/main" id="{BDBC1D09-EDB6-E70D-52F4-BF2743FBD5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3192779" y="7237204"/>
                            <a:ext cx="1129665" cy="1978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D7964" id="Group 38" o:spid="_x0000_s1026" alt="&quot;&quot;" style="position:absolute;margin-left:0;margin-top:30.7pt;width:7in;height:725.75pt;z-index:-251656192;mso-position-vertical-relative:page;mso-height-relative:margin" coordsize="64033,921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skY17gQAAFshAAAOAAAAZHJzL2Uyb0RvYy54bWzsWl1v&#10;2zYUfR+w/yDovbWobwlxiiBZsgJZFzQd8kxTlCVUIjmStpP9+l2Sku0kXpqlaYYBeogiiuTl5eG5&#10;h1eUjz7c9p23plK1nM199D7wPcoIr1q2nPt/fDl/l/ue0phVuOOMzv07qvwPxz//dLQRJQ15w7uK&#10;Sg+MMFVuxNxvtBblbKZIQ3us3nNBGVTWXPZYQ1EuZ5XEG7Ded7MwCNLZhstKSE6oUvD0zFX6x9Z+&#10;XVOif69rRbXXzX3wTdurtNeFuc6Oj3C5lFg0LRncwC/wosctg0G3ps6wxt5Kto9M9S2RXPFavye8&#10;n/G6bgm1c4DZoODBbC4kXwk7l2W5WYotTADtA5xebJZ8Wl9IcS2uJCCxEUvAwpbMXG5r2Zv/4KV3&#10;ayG720JGb7VH4GEaB0EeALIE6ooQZUGYOFBJA8g/6keaX3Y9oyje9UwylJmes3Hg2T13NgIIonYY&#10;qO/D4LrBglpoVQkYXEmvreZ+GORplEQReOIx3ANfPwODMFt21Nuvq6giQKIzSrjEul1T47jxEExt&#10;sVSlAlj/EUiYrpswLvfA3IMExYCtZegWElwKqfQF5b1nbua+BPcs7/D6UmmH3tjEjNwxc2X8vO06&#10;V2ueALKjc/ZO33XUtf5MawAC1jW0Vm0Y0tNOemsMAYQJoUwjV9XgirrHKNn5ue1hF7JjYNBYrmH8&#10;re3BgAnxx7adl0N705XaKN52Dp5yzHXe9rAjc6a3nfuWcXnIQAezGkZ27UeQHDQGpQWv7oAmkjsN&#10;UYKct7AGl1jpKyxBNIDKIIRQ23D5l+9tQFTmvvpzhSX1ve4jA8YWZk1BhWwhTrIQCnK/ZrFfw1b9&#10;KQfYEUioIPbWtNfdeFtL3t+A/p2YUaEKMwJjz32i5Vg41U7sQEEJPTmxzUB5BNaX7FoQY9ygZDjz&#10;5fYGSzEQSwMnP/ExSnD5gF+urenJ+MlK87q15NvhNOAHEXt8JFpSwt8gX3D3KHS/LfPQS68MkG6r&#10;6J9lo8fy60q8c/NtF23X6ju7a8CcjVNsfdUSE6KmsFMBlIdZEqR5vlWBi2GDQLAUB2N/NODMAZ4t&#10;ueTkq/IYP21AP+iJEhCqBm5Ds/vNbfGeL4uuFSZkDdtuWt3YdRjXylQOMMDaPtgIDiDpNpkzTlY9&#10;RK/bNSXtQLc4U00rFHCqpP2CVqAnHyuYIoEdW4P4CdkybRzGpZLESKG715Jq0owTGZ11MBrN8xab&#10;33gFBjBQw/LrwVaCsjyM48T3Hm8oKEEhygu3oaAiyxMUDaE5GhkF7vs00KyBE2iLPxT/h0zN0iII&#10;YMeCRXP71cTUV2CqV0OI/TrG25D+RKgIswyIeYCzKCzSFOhskqCJs99S1yINkigJw4mzP15dUR4U&#10;UWB3nV2eabIQqJj4+pxsAPL+JC0KeD2Z+PqKfH1CYyHtMjp6kLmT0j4/jw1RmsBLZgIb05Qc/Og0&#10;NkpRngahG2Z8oZ+EVv8buqIgzGN4NZj4+jZCC2ezILSHmTsJ7fOZi5IwDoMoztOJua/IXHPuMLx8&#10;7R8YJHGYFUE8Ke1y9tIDrgCO6cMghZfZKTF4tcTgiYzWnRocJu4ktM8X2jSI4zDP0ZTRvsHBbBZG&#10;8IFi0ln45vxCnU3DtIgyhOCkZdLZt9PZw8T9L3XWfsqGL/j2o+jwawPzE4H9sv1itvtNxPHfAAAA&#10;//8DAFBLAwQKAAAAAAAAACEApZIt4nXfAAB13wAAFAAAAGRycy9tZWRpYS9pbWFnZTEucG5niVBO&#10;Rw0KGgoAAAANSUhEUgAAAbQAAAQACAYAAACJV6yCAAAAAXNSR0IArs4c6QAAAARnQU1BAACxjwv8&#10;YQUAAAAJcEhZcwAAOw4AADsOAcy2oYMAAN8KSURBVHhe7f3dle2wsqWJlQkyQSborVR6qRpdrXd5&#10;0D26yoBjQnlwTLgmHBO2CTLhmnBNkGIGg9xgACQRAZCLmWt+Y8TYOxcY+EdMgIvJ/E+EEEIIIYQQ&#10;QgghhBBCCCGEEEIIIYQQQgghhBBCCCGEEEIIIYQQQgghhBBCCCGEEEIIIYQQQgghhBBCCCGEEEII&#10;IYQQQgghhBBCCCGEEEIIIYQQQgghhBBCCCGEEEIIIYQQQgghhBBCCCGEEEIIIYQQQgghhBBCCCGE&#10;EEIIIYQQQgghhBBCCCGEEEIIIYQQQgghhBBCCCGEEEIIIYQQQgghhBBCCCGEEEIIIYQQQgghhBDy&#10;s/jP//X/+L//l//9f/7/Vvt//u//8x+WdMp/+d/+r/9P6fef//v/+G+WdAry3/lJ+ZZ0yn/57//j&#10;31YfyeM/7ONL5Po/m99//x//X/v4EpSx+qFs+/iU//pf/4//2+YjJn3yvyzpFPRd6Ye+taRT/vP/&#10;9n/9n6Xf/+v//T//H5Z0irTnn6WffXyJ9Mm/Nr///j/+3T6+BP2++iEP+/iSraylvH/ax4QQ0oaC&#10;1gZlrH4UtAWI0eZHQSOEvA0KWhuUsfpR0BYgRpsfBY0Q8jYoaG1QxupHQVuAGG1+FDRCyNugoLVB&#10;GasfBW0BYrT5UdAIIW+DgtYGZax+FLQFiNHmR0EjhLwNCloblLH6UdAWIEabHwWNEPI2KGhtUMbq&#10;R0FbgBhtfhQ0QsjboKC1QRmrHwVtAWK0+VHQCCFvg4LWBmWsfhS0BYjR5kdBI4S8DQpaG5Sx+lHQ&#10;FiBGmx8FjRDyNihobVDG6kdBW4AYbX4UNELI26CgtUEZqx8FbQFitPlR0Aghb4OC1gZlrH4UtAWI&#10;0eZHQSOEvA0KWhuUsfpR0BYgRpsfBY0Q8jYoaG1QxupHQVuAGG1+FDRCyNugoLVBGasfBW0BYrT5&#10;UdAIIW+DgtYGZax+FLQFiNHmR0EjhLwNCloblLH6UdAWIEabHwWNEPI2KGhtUMbqR0FbgBhtfhQ0&#10;QsjboKC1QRmrHwVtAWK0+VHQCCFvg4LWBmWsfhS0BYjR5kdBI4S8DQpaG5Sx+lHQFiBGmx8FjRDy&#10;NihobVDG6kdBW4AYbX4UNELI26CgtUEZqx8FbQFitPlR0Aghb4OC1gZlrH4UtAWI0eZHQSOEvA0K&#10;WhuUsfpR0BYgRpsfBY0Q8jYoaG1QxupHQVuAGG1+FDRCyNugoLVBGasfBW0BYrT5UdAIIW+DgtYG&#10;Zax+FLQFiNHmR0EjhLwNCloblLH6UdAWIEabHwWNEPI2KGhtUMbqR0FbgBhtfhQ0QsjboKC1QRmr&#10;HwVtAWK0+VHQCCFvg4LWBmWsfhS0BYjR5kdBI4S8DQpaG5Sx+lHQFiBGmx8FjRDyNihobVDG6kdB&#10;W4AYbX4UNELI26CgtUEZqx8FbQFitPlR0Aghb4OC1gZlrH4UtAWI0eZHQSOEvA0KWhuUsfpR0BYg&#10;RpsfBY0Q8jYoaG1QxupHQVuAGG1+FDRCyNugoLVBGasfBW0BYrT5UdAIIW+DgtYGZax+FLQFiNHm&#10;R0EjhLwNCloblLH6UdAWIEabHwWNEPI2KGhtUMbqR0FbgBhtfhQ0QsjboKC1QRmrHwVtAWK0+VHQ&#10;CCFvg4LWBmWsfhS0BYjR5kdBI4S8DQpaG5Sx+lHQFiBGmx8FjRDyNihobVDG6kdBW4AYbX4UNELI&#10;26CgtUEZqx8FbQFitPlR0Aghb4OC1gZlrH4UtAWI0eZHQSOEvA0KWhuUsfpR0BYgRpsfBY0Q8jYo&#10;aG1QxupHQVuAGG1+FDRCyNugoLVBGasfBW0BYrT5UdAIIW+DgtYGZax+FLQFiNHmR0EjhLwNClob&#10;lLH6UdAWIEabHwWNEPI2KGhtUMbqR0FbgBhtfhQ0QsjboKC1QRmrHwVtAWK0+VHQCCFvg4LWBmWs&#10;fhS0BYjR5kdBI4S8DQpaG5Sx+lHQFiBGmx8FjRDyNihobVDG6kdBW4AYbX4UNELI26CgtUEZqx8F&#10;bQFitPlR0Aghb4OC1gZlrH4UtAWI0eZHQSOEvA0KWhuUsfpR0BYgRpsfBY0Q8jYoaG1QxupHQVuA&#10;GG1+FDRCyNugoLVBGasfBW0BYrT5UdAIIW+DgtYGZax+FLQFiNHmR0EjhLwNCloblLH6UdAWIEab&#10;HwWNEPI2KGhtUMbqR0FbgBhtfhQ0QsjboKC1QRmrHwVtAWK0+VHQCCFvg4LWBmWsfhS0BYjR5kdB&#10;I4S8DQpaG5Sx+lHQFiBGmx8FjRDyNihobVDG6kdBW4AYbX4UNELI26CgtUEZqx8FbQFitPlR0Agh&#10;b4OC1gZlrH4UtAWI0eZHQSOEvA0KWhuUsfpR0BYgRpsfBY0Q8jYoaG1QxupHQVuAGG1+FDRCyNug&#10;oLVBGasfBW0BYrT5UdAIIW+DgtYGZax+FLQFiNHmR0EjhLwNCloblLH6UdAWIEabHwWNEPI2KGht&#10;UMbqR0FbgBhtfhQ0QsjboKC1QRmrHwVtAWK0+VHQCCFvg4LWBmWsfhS0BYjR5kdBI4S8DQpaG5Sx&#10;+lHQFiBGmx8FjRDyNihobVDG6kdBW4AYbX4UNELI26CgtUEZqx8FbQFitPlR0Aghb4OC1gZlrH4U&#10;tAWI0eZHQSOEvA0KWhuUsfpR0BYgRpsfBY0Q8jYoaG1QxupHQVuAGG1+FDRCyNugoLVBGasfBW0B&#10;YrT5UdAIIW+DgtYGZax+FLQFiNHmR0EjhLwNCloblLH6UdAWIEabHwWNEPI2KGhtUMbqR0FbgBht&#10;fhQ0QsjboKC1QRmrHwVtAWK0+VHQCCFvg4LWBmWsfhS0BYjR5kdBI4S8DQpaG5Sx+lHQFiBGmx8F&#10;jRDyNihobVDG6kdBW4AYbX4UNELI26CgtUEZqx8FbQFitPlR0Aghb4OC1gZlrH4UtAWI0eZHQSOE&#10;vA0KWhuUsfpR0BYgRpsfBY0Q8jYoaG1QxupHQVuAGG1+FDRCyNugoLVBGasfBW0BYrT5UdAIIW+D&#10;gtYGZax+FLQFiNHmR0EjhLwNCloblLH6UdAWIEabHwWNEPI2KGhtUMbqR0FbgBhtfhQ0QsjboKC1&#10;QRmrHwVtAWK0+VHQCCFvg4LWBmWsfhS0BYjR5kdBI4S8DQpaG5Sx+lHQFiBGmx8FjRDyNihobVDG&#10;6kdBW4AYbX4UNELI26CgtUEZqx8FbQFitPlR0Aghb4OC1gZlrH4UtAWI0eZHQSOEvA0KWhuUsfpR&#10;0BYgRpsfBY0Q8jYoaG1QxupHQVuAGG1+FDRCyNugoLVBGasfBW0BYrT5UdAIIW+DgtYGZax+FLQF&#10;iNHmR0EjhLwNCloblLH6UdAWIEabHwWNEPI2KGhtUMbqR0FbgBhtfhQ0QsjboKC1QRmrHwVtAWK0&#10;+VHQCCFvg4LWBmWsfhS0BYjR5kdBI4S8DQpaG5Sx+lHQFiBGmx8FjRDyNihobVDG6kdBW4AYbX4U&#10;NELI26CgtUEZqx8FbQFitPlR0Aghb4OC1gZlrH4UtAWI0eZHQSOEvA0KWhuUsfpR0BYgRpsfBY0Q&#10;8jYoaG1QxupHQVuAGG1+FDRCyNugoLVBGasfBW0BYrT5UdAIIW+DgtYGZax+FLQFiNHmR0EjhLwN&#10;CloblLH6UdAWIEabHwWNEPI2KGhtUMbqR0FbgBhtfhQ0QsjboKC1QRmrHwVtAWK0+VHQCCFvg4LW&#10;BmWsfhS0BYjR5kdBI4S8DQpaG5Sx+lHQFiBGmx8FjRDyNihobVDG6kdBW4AYbX4UNELI26CgtUEZ&#10;qx8FbQFitPlR0Aghb4OC1gZlrH4UtAWI0eZHQSOEvA0KWhuUsfpR0BYgRpsfBY0Q8jYoaG1QxupH&#10;QVuAGG1+FDRCyNugoLVBGasfBW0BYrT5UdAIIW+DgtYGZax+FLQFiNHmR0EjhLwNCloblLH6UdAW&#10;IEabHwWNEPI2KGhtUMbqR0FbgBhtfhQ0QsjboKC1QRmrHwVtAWK0+VHQCCFvg4LWBmWsfhS0BYjR&#10;5kdBI4S8DQpaG5Sx+lHQFiBGmx8FjRDyNihobVDG6kdBW4AYbX4UNELI26CgtUEZqx8FbQFitPlR&#10;0Aghb4OC1gZlrH4UtAWI0eZHQSOEvA0KWhuUsfpR0BYgRpsfBY0Q8jYoaG1QxupHQVuAGG1+FDRC&#10;yNugoLVBGasfBW0BYrT5UdAIIW+DgtYGZax+FLQFiNHmR0EjhLwNCloblLH6UdAWIEabHwWNEPI2&#10;KGhtUMbqR0FbgBhtfhQ0QsjboKC1QRmrHwVtAWK0+VHQCCFvg4LWBmWsfhS0BYjR5kdBI4S8DQpa&#10;G5Sx+lHQFiBGmx8FjRDyNihobVDG6kdBW4AYbX4UNELI26CgtUEZqx8FbQFitPlR0Aghb4OC1gZl&#10;rH4UtAWI0eZHQSOEvA0KWhuUsfpR0BYgRpsfBY0Q8jYoaG1QxupHQVuAGG1+FDRCyNugoLVBGasf&#10;BW0BYrT5UdAIIW+DgtYGZax+FLQFiNHmR0EjhLwNCloblLH6UdAWIEabHwWNEPI2KGhtUMbqR0Fb&#10;gBhtfhQ0QsjboKC1QRmrHwVtAWK0+VHQCCFvg4LWBmWsfhS0BYjR5kdBI4S8DQpaG5Sx+lHQFiBG&#10;mx8FjRDyNihobVDG6kdBW4AYbX4UNELI26CgtUEZqx8FbQFitPlR0Aghb4OC1gZlrH4UtAWI0eZH&#10;QSOEvA0KWhuUsfpR0BYgRpsfBY0Q8jYoaG1QxupHQVuAGG1+FDRCyNugoLVBGasfBW0BYrT5UdAI&#10;IW+DgtYGZax+FLQFiNHmR0EjhLwNCloblLH6UdAWIEabHwWNEPI2KGhtUMbqR0FbgBhtfhQ0Qsjb&#10;oKC1QRmrHwVtAWK0+VHQCCFvg4LWBmWsfhS0BYjR5kdBI4S8DQpaG5Sx+lHQFiBGmx8FjRDyNiho&#10;bVDG6kdBW4AYbX4UNELI26CgtUEZqx8FbQFitPlR0Aghb4OC1gZlrH4UtAWI0eZHQSOEvA0KWhuU&#10;sfpR0BYgRpsfBY0Q8jYoaG1QxupHQVuAGG1+FDRCyNugoLVBGasfBW0BYrT5UdAIIW+DgtYGZax+&#10;FLQFiNHmR0EjhLwNCloblLH6UdAWIEabHwWNEPI2KGhtUMbqR0FbgBhtfhQ0QsjboKC1QRmrHwVt&#10;AWK0+VHQCCFvg4LWBmWsfhS0BYjR5kdBI4S8jaygZYMw8i/9AoKWCsJy7SZooSBcCFpvEM4KGoRo&#10;5ydCZUmn+E1Fr6ChXqUf6m1Jp6AfVh/0j318SSloYn/s40syY0AI+WJ+yqnik0E4EkxXH7XOU8XT&#10;p+RsX0p7UqfkSWPQ7UcI+VJmCVrvqeJpQUsH4QmnCpRtH5/ix0DyuPWU/PStytIvMgZy/d/TtVjv&#10;mBNCvpSsoD19mwxBvvR78lYlxM0+vqQUNPk/b1UKaT8nvL3tI4R8MWXQgADYx6fMCqY4ZVjSKT64&#10;9QZhL2i9wRRitPm99AGIT9+q7B6DpIB6ocdmoXf8CCFfShk03hpMZwXh3oAo/fA1tyqzmxH8bEmn&#10;+PJ66wnKcTBfPhxCCDkmE0yzglYF05sFDfXa+fFW5TS/3jEH0p//Xvh2C70vU61z00UI+ULKYNor&#10;aLNOB9ldfu+p4rffqizH7s1+vj97NxagOhmKoR69c4AQ8kVkglR2l++/e5PyuoQw65c92aE9pV+v&#10;oGFDsPqgX+3jS3a3KrNCGDkRzvALtK8ah6AY+fEoDXMWgok5AUPeupFBmWIY850FxJQQ8sNAAC2D&#10;g318SRlUEFDs41PSJ7uHv7ND/ju/xK1KyaM/4P9AP1hvf/pxl3y6RXvFj8kUk3pApCXvf8Hk53+T&#10;Nv0vFUWKHyE/j3LXLXbrmxyyJ7usH4JS6QeBs6RTdIdf+PXeqkS9Sr/egPhT/PwGAQJgSZfg2tI3&#10;ekoDelJ3+TxiEL5C8PTkR7Ej5H3Igs29Hmp/+yn1PQwChH18yeYjhqBiH5+CoLPz6wyi2ZPdT/WT&#10;Mek68TZO2N2nuxFfD4QNc8Btxj5imPur0PX2PyHkJrAYi8XZf/vpwSf6QOnXK4SNIJoN3K/084I9&#10;UF7/reZivsAiJxUE/Z1v58akB9QDBrEzwdPvzFS8zexWIoTnf6EdaLfU44/8/9/VirqNmOT7H8jb&#10;yqLIEfIUspB334vYx5dYMNgWsH18yZO3OEHWb/WJ+HmhQN9a0ikT/bpPvO6E3b+RqU+F3aKk9fXC&#10;IflZ8ivQTUIhfuhTqeciemW9g4Y5RIEj5GZ00RYLD0HHkk5B0C0Wa+pkhyBhH1+SFsKkXxnAQkL4&#10;sF9amPwDHoGTlqtrd5nACyL8e7+jfAOb4JnYufkVMYjkPylwhExEAsru6bHe4OIDYkAIc7c4k35y&#10;beokKdf/vaX6Zr+kMDWEpet2JajKDD7gUY4lDO3tnT9vBf2+neqKsew16QM8afmPyMaCEOLwga13&#10;xzjjZEe/v3i/h4QpddJCm1yZYUESv33Ql7r8pJNaD1hLGA8xiNXf74AvTE99Mh94eiMkiA+I+NmS&#10;TkkLoexiM37Z8rxf9wn0w34IhJZ0SkNcIrc5UyIKpP93GxrkZUldaL0LQd1M+sEu+XWgzTr/0e+t&#10;tjdMhZDiRkgfCGJuAfU9YScLLOOXDdwQhif9su3L+g0JU/J2pR97CZzdD5W0BCl6u0zHphHYe/vs&#10;p4P2o63S5q5blBhbihshJ/hAKovl1l92/ja/iEj8tAc8/Gk70tYV9FfzwQqpV/S7uZ+ObvZ6T2+4&#10;BuIW3EQQ8uvRnZ8tFPl/5GSwLbBePx/wI+Vl6/m0XxmQkId9fIkGM/OD9QarkZOW1G//mq+giJRt&#10;Vf/k6QF1LvNZDWL3bcIG0I/YRPn+bRnm5jf2ESFNdicD+b99fIk7UWSFoj/gZ58EfNovKUzZ27Gg&#10;DHyRujY2GN2+oFHn/8ieGtDeMi9vkq6BG3U2l68gIm6Yezy1ka9GFkHuUfoJQgGzjy/xQmEfX1L6&#10;her5sDANnl7TJ62qncHdPupZ+kt+4ZcPr2gfHJzWKpNyULaWDx+0QwzBfzX0CwxtwrioOMg4/tSg&#10;r/XvEDf0CU9t5CvRQFAsht4dsPezjy/xfr1PAupCLvx6g1LWzwtTb4AYESa5PrVJGCmz4Rs6pcG/&#10;8T1Y9y+xt7AHRvqEbdQWcfijImBCKPb6t+3r/Lzqo0X0v+IhG0IU3b0Wi+BpgcHCtKRTKoGRoGNJ&#10;p8wSJgQPS7rE3Y7tFggEn7LMyC4bAXnnGwjIPjBGd/cqatLOMg/Jc/ivS1u++rtcu7wfNGsX3uyx&#10;vYQY9bIqfhyMM/oI4uXrvjOcXl8u0oQMM00okn5YjJZ0iheYrB8CkyVdUgYJBDb7+BIEj7LM3kDS&#10;aGP3SctvTBB8LemSRrnh78Iw/mUesKgwXoG5g3ZhDCV/nGaH37M4YhgfjDXa2bsRvBNdW25zUhmF&#10;jfxmZgnFgF/kllzO72Fhyoo2QLtK35AYJtsJfFsj/bvi2w2LCOss0Bcw9N1qWjcIoogP6uSFEf1V&#10;1jtr6DfL/2O/L9Zzy1br2Tm3CPkxjAhMGQQifmXgFUu9bBhl28eX+GDdu5CzwjTSp/6k1Vsm0CCd&#10;9PWCCMsE5YNAOvSd2pOs4rcKH+pu5tvUZRh7zL9PCJy2hcJGvg0XyO4XmCJAhPx+kDDh2tK3t66+&#10;TIyNJV3SqG/slFb3U+rFwX6cNC+ZKz89cKpAQOxWoXMbgB7DvID/k7coMYZW52ad1ET4KGzkV1AG&#10;oEgQ9IHLPr7E+/UGTR9we7+jaYjE7Q94jJy0UL/SNxJofN/29tEKAm7pL5Y6XaG9Lh/tv0+cVO5m&#10;J3KuzWeG/tDxEn/L6nZa47IzqQ+Fjfxo/O6td0L7xdG76/xJwlQJRGffNOrafdJC0He+3e305Uba&#10;CuCvgXafR/j7NFC1Y7VfHjTRbqwN9Jvvy1NDvzwk+Khfsw6rSV3sUkJ+Fl5geneM3g+LxJJOGREm&#10;uTb14AMWaFlmb0DNthGgXaVvJIj7dgZ99+XKhsWSumgJUfSkt4J6l5uJnX1J0LRNQv+vH2DsHxJ9&#10;1Kuca6XpvEuOOyEfwwtMbwDM+oFyEWHh2MeXYKHvyrxZmKoTi9Tbki6phCEQwP0ty0jfVhsG+AeD&#10;o+9nzWPg9CD+zdtx3xg0MRcxnodCv7c/T/QP1kO5Jp39eUJcCZlGGbTl/6knFrFA7eNLfMB8Qpic&#10;X6SN005a9vElWt+kL/CCKBb+Lgw+ZR6ow8jDDFqng6CJuYMg/22B0zZM/+gRN8zZu8UNdWmVrRbY&#10;kBHyUWTCTnny0D6+xAtT70IdEqZkG0dOWr5/0G5LugQBvvRFsLGkLqogGSgbaLD1eYgg4XO7JMVp&#10;0FwMTxD+8w2/rPwkmGd6cpO52eiTvd3YP7aZaj7urxuPB06MhAzhA29v0PInASxKSzrFCxMWkCVd&#10;UgbZiDD5Nj520irKjLTTAkv6lIaAV5Yd9Qfoo0aAnfJ7ZV6wW6Zly7hhnmFu9c7Ln45u+A5EpbQ7&#10;BUbnz8GJGnX7ttM0+UFUJ6akMEkAijw0kQrWCHBlmb0LC20q/ZCPJV3iy4ycdsp2wiKBwAf9SP8C&#10;KXsXFMU//MSiF0bNRwLpjBMC+sLXscvQp2K2udGXC6+m+f01fQM/+m0VRbUfFIxRd7Rx135v0hd3&#10;CZuV3ywXfWuXEfIevDBFJqpM+Oz3bylh8uKLBWdJl2DhF36PnLT8KTbi29gwhH7ZWf29oCYCH0Sg&#10;zAOGuuBzu2QYjKPkex647zAIowkh5v0mfC8TPdRH+8iNZ2WBjVovNo8Ob0PedfuTkDTlQsECt48v&#10;ketz378lhakR5PMiGgjurn9Ct++8byRY+jrLz92CCFpilAlArXxgveMWwW65/bO8vfwpw/zSukg7&#10;Zwr4CDoWBwKz2Q3CdnUbMrLZIuRWygUSCdiyuFK/mD0kTEkR9WWizZZ0iT9pRcSw8g2cgG13vAsi&#10;UUESfy+KqT/EiXLR37u8lvxufQIOAmcnJ32pMOaKlIs58Aeip8KHPjJDHZv1nGVLGbjF+Y9Pnk5s&#10;buzH1pukzz5tot2tsrTPA7fjCbkNL0y9C3XkFmC5A8disI8v8XWNLCINekWZvbvKSgwlmFpSF77c&#10;0CnN9THysqRu/GlH6hD+Pg3ora/GyQmf9fbl06DOMmf+2yqMmKOrOErdh29zYjyRF/L+VB+gTa26&#10;bTZZ2Oy01j4l3rzBIeQSnaDFpMQCsaRTfKCPBEpM/NK3d8FV4vLQScsv4EiAqMoNnNKA+OwCb6Te&#10;AH2mgbfIIxt4NK+GqEl+//7JE8sIOqdM8GzDlP97a/DD3Jb8kK8V8QhPC5vO60Y/YX7MLIeQMLsJ&#10;GROm1O1Kf/LAYrSkS8pFFCmzEsPASUt3+aVvQEi13GSdAYJDWTb8owGjqr9YVBhLpD3t211JoXwr&#10;2vcQu/ypTn+3Dv1vWd4O1lI53yqT+swUW+uXXRmYo+g3u4SQZ5FJmPpuqnH6yD723y2iVZmBwOwX&#10;X0QYfJCI+GpALH2jpzQnIJH+WtFAV+QBGxE1jLUGLpfnaL4/gU3kggKHcXuqb3S8T4RtZj1ac0vt&#10;l21wyA/BB8zeYF2degITWK7fiWjvrrEqU/KxpEtGToYIAKWvtHXoMfyIIKq/D06JHTDqvMtDrHcT&#10;0gL1krY0X76rt55+ubCtrALXvB17ZLJWRvq+FxWbA2FDfWfdKrbv1qpyeAuSPM5IoC8nMQK1fXyJ&#10;F4hI8POBOXvSitQX+AU7ckqDEFhSFwh+pT8sE4x838FGA6uO5UnQ/BZhW9H1JILVJXDoN4jbzUH/&#10;bIxQvl02jOTFW5Dk8+ik+zsBn3/A46GTlq9vRBS8CGPxWlIXcv1eEINCUgULyc+SQohvdatshuj4&#10;vi1N59cDgfttYJ6jb7GmWv3i7Pa37B+NEcZnVtlYj60yULZdQsi9yGTbgiUmNxaiJZ0yKC6Pn7T0&#10;1khRpviGTkq+3OApzT9c8rHH8Funh8jYHWG3nqpdujO8tuofvXPsN4F295zcMK53iRvG6KgO+HzG&#10;psPmQXUinJU/Iadg8ZQTr3cxveWkFVkkfjGHRMn3U/ABDwSqEf9Gf6e+TwPiW5/UgvU5olPYYPok&#10;4LfdkkL/oK9lPpz+Irim33SywXo7LH9Sma05oGV+2XiTh6kCpUxES7rET9qIQIhv6qSFMsoyQ/V1&#10;Qhrx1X4aOKX5fo76g+qkJ4YAackh/NipBfrjCrQNgbvss1OT66RPdq+d0jzE0HeW7a9C52NrHLzd&#10;JGxHZevcnHBKxDi28p+1eSKkCYLJOtkwme3jS7xAYAJb0iVYpKVvJLhn6wtK32i5E05puwUuP4dv&#10;G/oghPYPiFr1vQpOsdn8jugO3D2G8YP4LadtffO+5r3Y/m37MAijiaNV55XY3Dj/dYAbhA1j7e9c&#10;rIa+Hd1MIH+MV5W/jJddQshcsFDKyfaEuKCMsszIBEfQKn0ju8mZpzRYNFB6f9THkrqpApDkmQ08&#10;vi9XQ4C1S6Zi4va5FxFLXyFQo92r4FnVXgHmk4lbu/4wCPdkgT4qE2t6Rh9JnVsbmtDr5Ajp4qed&#10;tKrbdxIcLamLslxYpM7+lCYWWpQIDqW/BoxgcEL7vSBE+6CkEvnVbt5Fox3an8scyr96apLJWPz9&#10;szIvONVhHbbqudlkYbMNW/MkjT6xy9IgD5/vyLwl5BAE1m2SPXTS8gs2ctLS4FP4Rm6TVaIUDNzV&#10;6SJ4yqqChgRyS+oG/V6OmVl6x6v5+XbBpG6RcZmBiomUqbaIC76L+yf6zcYdt+b0zfuoX6Mfppnm&#10;vZT7saczUTba2aqf2mRhO7pNiP4e7YPW5mlGvoTswKIoJ1lkgZSTHwHAPr5Ed4RFmeLb/Z2SLrqk&#10;L/ALNtJeXFv6Rtq84sUjWn/g+8Bs6DaOnwebSVCfGTTvAnMK9UTfQBg1gIqZKGIjge/d8gKIeYM+&#10;kjyfDsJS7ythmzZGaBvmpC8DfYd+tctS6Lg08o1sSgk5xe+csHgs6RJdaIXvyEkrsiC9KER8R09p&#10;uH7EH3Xd+cNkDCy5m1ZwEBsStYM81SAMdtmPR4XOToHStuwtz8d//UDX20ldZ46RX9uzymhtxqQs&#10;ihqZR7lIMLns40tGTlpeWLCALOkSvygi5QLf3oggaptdUIkuxsYmIvx9GjgQoCFRs/Y1v0/BRiKy&#10;aflp6GYDYrcKXaMPTuyxXx7XtXMgbLrZmySyus4a5YzeKkS+mPM+X8xnu4SQPDJp07cdISYZXy+G&#10;WDiW1MVHT2lekKQultSN77do+1eqtoiNBhxwFMzU5PPfLGwlq8D5+XZmGNsn+kfn4fEYTbkNiXlU&#10;zVUxCNKIAGm+jT79lnlFbsTv9LGALekSH1BlokeelNyfBAI7Sy8qyMuSLlExdYEgesqqBDWxEH0e&#10;CByWFMKPn+Ylec8IaBhPn/dqCGqR8f4NmIj0//qBXDsS+Hu4GKMp43NURiRWeI5E7dvmFLmBMsDL&#10;hErfdkQ+lnQJAm7pi8ltSV14UYoE8IYghk5IVd0Ttw19HmoSAC05RFPUpE5RoW5hp7XmbcjNHgjc&#10;bwNzXzd0V30Dw1xFHwXnSC86lw7qgXU1cR5UJ0Lkj76wy8JIHre9ko18KVhsuwkVWHh+IY34Rk5p&#10;/nSIvCypC/HZLaToKcvXPSrIoBJWscxpDyDgQMRm5ec5C5qrafk3Bu43Y2PZ892bft9mblOxE+TR&#10;bcjhN47oqergFuSIaDbnVXA9E7Khu6/kZKpOB4GFo0Gy8H3ylFaVHTxlNW+ZJBYhgtsuD7GsCKH+&#10;VZ1gE4LZip5Mlgcn9mV4s1NJZJPyW8CYNsfB28RxKTkaH53jEzY4rTmLvAdFrf7VkZv6h3wBGoBs&#10;ImFy2sddjPjK9bsdX2RRYHGWvlKP2CnNLSLUxZK68KKolgjgqLfPJ3sLrym0YvgsItg9SH/1Be7F&#10;tkfdRwLfTwLthLhgTTT6469Jv8weG5Tt11Zhf0ZuEwLkL/WuToPZeQtaQow5ZsmE9OPFIbKT88IQ&#10;8dWFUfhGRaVcVAgc0VOWX5TRBWm3msr6px7Dl3pUojYS+P2YrDZjh+5ZA7fvy0uT6zXoSl0RuHQO&#10;Sn9iDNSkH2GjwfcN6DxpjPHObhA27dPGuOg8HRAfcLR5GpljmAcz8yNfigb3ciLJIrCkS7wvFosl&#10;deEXRWRR64ItfBEgLakLL0iRdq+gzDIPtMeSQojv7jsY9OOIqPm+2UwCp10yHQvc972IGMEZQrjk&#10;v3vzPkQVJp9tf4rGqvUqUD9tR6t9sBuEDXm2ykJ/2SUpbO1X3x2ijXZJGNTJ54d5ZcmE9KGBoZhE&#10;kUVV+QZ2VQg+pS+ClCV1UQWH4OTXoFj4Rxdjc6cq/WHJIXw+UpchUYNvS1yQ7907Xw12dwtcj0EA&#10;ZYwRKNFmzDer4kfBPKvmbmkQ6YnChrlwUN7wLUj0r893RCzR9kZ+rxg38kPQCV9OokBQ9qc0LBxL&#10;6sIHvNAprRbE0AnR112DfTCQ4PoyD7XErrIpjmKji1nGo7lDR1kzg+YZq8CZqCxv5DgL6A+YBmKZ&#10;5xCX0aCeBWWf9QPqOGuMdH41xEc+G74FiX70+Yql317j64k6jmzuyBdSLixMIPu4i2pCBwK67uRL&#10;34CYAj/5ETAtqQsLsH/LTyxE34bsAjwUtcETldbvKHCK4NllHwEBGwFV6yimomfCp2MDQcb8WuYY&#10;bnFtb95Xa7UpYRgzlIGynxY4KfvyVqRdOoyW1Sgjum48qGMj37SowbfMK7umyJfiJ3okiPpTCgKO&#10;JXXhF3NkV6q7/8I36g8qEUkEEOm/KbvKI1HD+NglaQ6CjtZ1VDQ/DfpN56GIos7lpa0jJ8HHX0R8&#10;tvGYOUZ6R6ZRDubdiJg3NofpPJvrQOo8Uj/yRWCilJMHC8iSupDrdwE9EsyxUEtfmbjRU5rfdYZ2&#10;hl6Q1YKBbPYCFP/qC/fRXTTAuLQEU03q+9OF7Yjt9Cd9iLl62AfHpgIX3SxlOBU2qfeMOuh8dWtW&#10;84dwDtyChK/PU+dVos6tNYWfLZmQc2Ti5R/wcKIQnXh+AUcXQBWggoKkQaTw14UdrMPsBejHQy0o&#10;9kc0NgGbadt/qbB5VOggcn7+nNsf+GQ3K72cjZHMgym3IY/KQPvskjAtUcOcytyxwBqEr8tv6K9L&#10;kC8BC7ScOJhIltSFXD/vlBY9ZblFFK078PUXCy+c2QsQgcvlNXWX3hTN0qT8uwP3m7DTUffTmZgz&#10;d4r/2RjpPJhQ9tEtSJRrl4TROwFuHeDnzLzV+hX5mFHUyDV+8UQWjJ94WOyW1EUVRKKnLL/wg7tY&#10;BI+qDomd8OwFiN2yz0+DRbB/jugRtrsD9xtBv+hGCwJXb1Jqk+uwsTL3qRyKzlLu8GP+OvfrDR0s&#10;P2+lTlWd5WeUZZd00zr1ob8tmZA2VTCWCWhJXXhBiCw0XQCFL4KIJXVhi3IXeKIL3ddBLSEcsxeg&#10;nhx8foN5tpD+O77NtdqNgfvN2Ont/EQLQxBHHwXnXg9n44M0uyxNc/Mka9qSw9hmaSdq2fxaa+rb&#10;NlkkgZ+AkUlTBV4JAJbUBa4f8dcddemf2GH6NkAkM8GptQBHgg42G9UJEnnKZ7ODZ6ewfe2LiG2O&#10;VA/uVHaDsJlIHAnr8K24ag2LYY5lTlYA7ccacnmm6tlY38O/q0l+OdWkCZ7SNNAV/pEF3drRIZBb&#10;chc+6GdERHyGv08DBwtw9Hd+2sHsBmHR4HYcPL0tTwJ+WYDB/GptNHZ2g7Ad3YaEeETXjOdgM5bO&#10;V+vq8hNLrSk/H1GvrNiSL6FaKIFgWe3wgqcs749gYUldIHCU/rBokG3eKgl+J7gCASvzMRvaSSOI&#10;NvLUvp4dOFdQ5mXgLgz9pfVB+2VMR4Ps28EcQ1sRYFv9oXbD+BzML/T/0C3IlgihbdlxRP/4/KQ/&#10;UrfMxdefjodPpuQX408WUVHxYhBdBD5woj6W1EVVf1mI0UDSEsbsAjwIOkOLEH16JDCjwewMlKuB&#10;OyBuO5O5IfVbXy6ME52+FQRjprYIw3/TcmQM7hLoO0H/+zVQGto/s106F9pCOvS+xqN8MT52SQj4&#10;VXkF1zY42HDeNufJL8BPGExuS7qkcUoL3bb0YoJFFQ0ACBplHmJhAZm1AAEWnM8LojB6u0T6tnlL&#10;EHlHxiyLjrUIU1rgAqbBFfNymZv61n0dZzsJYrzeJIA65m4dlYa6z6qvBnnpk0YZQ7cgkW9rbGeu&#10;g0xezbWZFFryBWCSlZMFk9qSutBAU/hHJy2CZOmP/Cypi1m7uFkLELQWIeo4GtQ036PAmTxVZkCf&#10;67xZxu76oYk7TfoDc0b65uNv27c+ORQ29NfoxmYF7W2VkZn7K0eils1T2lttwjLj49sq9eH3aeQY&#10;vwgjO73RU1ZLkKI7TVxf+sMyC2fWAgTw83mhb2acphBgfN6rZUV4FJ0HcoozUUEA0ncsos2+jo8Y&#10;5hQEV+r0dPCz0+yhsM0aI8ylg/4dugUJf5ffVFHLrAHx4/dppA/dWRaTRSZv6JTU2EHF/ubZ4K1L&#10;0GhD6jH8WQsQtAKO/izttUvSIO9WXdcyPiVsZ2A8YKi7Cv4qgGJSZ/zhzvM37zfaGrDHX0SMNkq7&#10;Wr/IPO1WsW4I62Cvc2Akf+v/XZ7ZOSW+u/pl6tba+GLOWDIhe/xkiYpB5R882fiFn5msPg+x1C4O&#10;fmU+mQW4gn5s3cZBcLVLhlAhPwv2k8p5C+hPiBLmB9ombdSTYNXua3vs1w9Ox2jWPGjcgsS8HWmf&#10;9e8uz+yGwK8B1C16ikRbyjxgMzYF5BeCiVpOFIiDJXVRTTZZwJbUhe00//qLRRfjzF3cjAW4Ar+W&#10;qOGz6MbhiGbwKW1S4HwzmC964ltvebb6oWEYW/TPrLE4wurVLD97+ilBcPfzX23gVCr51Se1hEge&#10;rIHMA1z+bhC/TyNtqsUQXAgyuYZOWbje+Ycnqy7qIg/YrAWIn0cWTys4oI0jAadE6+z6sDIJ3N+0&#10;q0XfIgi2NhQHhqcqb/sL1+h7yf/wNuSoqLbmread3NgBX1/5OXXHAnXzMSZTL/HzmxV+n0ZqEPjL&#10;iYKJa0ld6IR1/tEF6hePWHwXh1s8RR4jCxC+ZV5YkCOCIPm1BWfyCeqwHDMNnhLo7wrcb0TnJ+5E&#10;4DTbOsk4w1yccXJqcXYbEmNnl6WwdVidUDHedkkYnx/WRWYd+BgDi+aj7ZsgjOQLwCIuJ0p0EeD6&#10;0h/5WVIXsyarb4f8nFuAIsjwnZHXCnxbwWzGDt2DvvPleENf3RW43wzGQfunQ9zkmltuSSLfVnkY&#10;E7skDfLw+WZFDeuyOvlJv+Fzu6Qb32apJ79PI/egguImSnQhVwEieEutNVnxmSV3MXMBWuCrHo+O&#10;1skj9WnegrxDXCTf7sCN8cr000/GTm7VeFR2g7Dp/GrdJpTPRoO0jqfLVyx1i661pvCzJYdAHcp8&#10;8LMldQNxLvPA2rEkQv7ib9mJhSabF6TMRNMA7PKIBtmZC7CVF2xUfHw7V0NZd5wIdGx6AvdiX/ki&#10;YoibjEt1utmZ9OHs8fEBejXMEbskxUG+KVFDm7EWR/PCepI+HL4Tg7LLPNBWSyLkL1XwDp6yfEDI&#10;TLRGUInv4iYtQHAkapmFWIJduF/cm4mg2GXT6T6VmOl4mMDdIbZvBGN7ODZi6JOZfYG+bcxXWGrO&#10;rrREDXM5ukkEOl9dXmLxtek2vrDoiVSF0eXxLXOTBPCTFovMkrpoTbTUZJ2wi5u1AFfg6/KasjM8&#10;Ehc9rd38HRf6tSXWHYZT3K9/277etbgQtuim7whbO9UcQ/kj/dsSEOSZEbWDvEJ/cQOIz/j3aYN3&#10;lMiXgAm6myjBCesnWmqyNhYOPrPkbg4WYPr0U/XNkl94QXtUfI8Cp+R/9+5Tg+lycht7EbG0wfz1&#10;5cKou1n15n2Uh/FRk/bBMkH2CaxvDoUNbZw1RuijVhnYfNglYdDHVX4yTpYcopUXxtOSuxG/4e/T&#10;qrk6aXNBfhEIKhChcqJEd4jic8uXv5mA11zMA8EBwbnKTxbWjGCMevm8V0N/2GW3g7ao6Eig9nPh&#10;MYM4miii7RjHT99WQsDUOrXqKzZrjNDWVr+jbLskDNZwI8/UqcZvWmHRGIE5hjEu85D6hdalbgT3&#10;/nxAhNT4CRvdzc2YrED8hoURtBZgZle5gsDl88NiQiCyS9JY3x1/xzVwwswCIbETFd67iLrVt8ae&#10;NBM7rY/Ua8ZmIgLG+WiM9NQw4aSg86Ddz+lba14ARvKr2i9jYkndaD+WeYiFN891PYbvmJBfiD/O&#10;RwVgxmQ9EMbULlWDX5EPbETUELR8fprnpF26Bh/X9p19QNg8m9BJP1r/IgBvLxaGyO/qfKNZmY++&#10;iPh0jCSwzjhRtuZtdINZ0lqX2bkkvjvBzaxNHbN9HqE7MbjWz7NonCFfgAarYpJEJxoYnaxg6gJs&#10;7KqlTunbj0cBDQEn2s4jUD+f/86kLz59K64H9AfqqYYxxYZgFUMTRA3emDMyTtLuf/lNVdAe+/WD&#10;szEamV8rrc3TyBxrranM5g7lS/t2YpLJR/z2J9HgKQtllv4jgk9+MZhY5USJTjQgfv62Seb7tCkL&#10;EFRtQl4Dpypb1NX3KljoM4PpWdBU+yHClkE3VxLUtQ8geItYHZ9eG4YxulPcMA9ac0vLlgA7empo&#10;rQHMsWy+rfmUWVOtekXr1BLGaB5+85OND+QXY4t0Fzgyk9XngcVkyd3MWoDAguIuL7H0dxOgVT/Y&#10;iFi2OCpnNUmf9ij5T0BPLzKevac56Z9b37KvAf5AbDF2dlkKrD2t/z7PtKhJPVubu7DoV+tJ2m9J&#10;3VSn0GAeuukp/NEviD2WTMiCn2iYKJbUzYxdHJi1AAGExuclNiRqaBMWos935PbQEQiOrbJ2JoEm&#10;G+x+Irp5MoG77JvF/mAe3BH4dHxaZSbucpS0RA2WXQeoj88rtTZxai7ykDrGv09zeUQ3rFVbBvua&#10;/FJkcgzfNpTJNfx9Gpi1AEFL1EbFB75YzD5f2B23QTRwXgRvtAlt/a23JI+wsYCw+Plbm8yr2f2j&#10;4tM4OeKzkY2GtquRb/qORS1G4VOf9fXQ92mtU1ZkTFAHvxZG+pn8UmZMViB+w8IIfD6ZBbiCnW2Z&#10;l5ositHgJnVq7tBHg9kRVt5l4Jbr9C37GFNz/QrQ57qBuRJ/9M9kYZMyW7e4UVb6FuSRqGVvN1d5&#10;ST9ZUjettRSd636TifGwpC5Gb12SL2HGZG0JY3ZR+wWIfLNButU25DcqPPA/DKAS5OyyqSAYo08P&#10;y92bPgmYDYI/FbstWZ30S5M+nPoQSWuOqQ3eFpM8qk1Mpt4tgUQfWHI3Op+KPDAPLakL1AM+ZR7R&#10;9ojPrk/uuDNCfgF+siLoW1I3rYU9awFiIWRFDeKD9pT54edM3TySR+v7uiX/Gxeb9vVF4Hb2dW/a&#10;N3E7E/8/s8aoOWfF8NnI5gnCs8svuRnT+rk1kGn7qDCOnrJaty4tiZA9MkGGbxsiaJZ5jCxAH4yw&#10;mCw5jC6ERnCT+g3/LpEJZvO7NdR59m0uT8+pxJvWV8YK7YfI3V3HT3IlbDPHCH1a5Y/NzcBGQvKY&#10;chteN0FFPrBoPi1hRP9achc69wp/zEFL6sLPdWnXY6+OIz+IWbs48ZuzACXI+PqMiNrRLlrsD9Ls&#10;sjToq8PAKYHOLrsVC94jLyLWlw8jSKA9CIIz+uYNoC1oW6PNi00aIytnH/RhwcC/0py3Ms8y44I2&#10;+nwsqRu0r8wDbbWkLlBv7x/ZULT8LYmQPX6ywlK7uEkLEGXv8hFD3pm8gC2G6rsJXVTSdrtsiCpo&#10;lPaQsAG01UQWJ7E6wCZM85GxtPFV8YPJZ11v3s+O20x0Th2caHUeSL3t0jRoZ2tTkc27lR9+tuQQ&#10;VT4yfpbUjY55kQfG3JK6wPWlf7QOmGulf7R88kX4yYJFbkndzFyACIZlPpqX1Clz6lvxC2q1WQsD&#10;dfPt39mDwrZiJ95/aDA6Okk+ZFaHj75t/2yM8PlonbAGJK/W5il1m9vGz29Mwl8L6Nr0+QRPj9a2&#10;sh7hP8RZzcFAHXz5aM8n5hD5Icgk8bcNw7u4WQsQaPBxeeHnEVGD70Fgn3ILEkgdT9/+AWH75EJE&#10;2XaKes3b9tEnqNOsMbjidIwmbDwk/+o2Z3bjpHPW5SUWXlPYRPh8omup0W+hevg6YD1bUhc2Xzf/&#10;bJ+SL6C1i8vcLpm1AAHy8nWCYWHYJWGsnVXAQTkj+Xokv1cLm2cTOtw6XE5Ri+CJWX9tb95Xa7Vp&#10;jj3y6we643cBcrUZpzVtQ513ah1gXlZ5JYS3qpOMoyV1U51wg+Pk1x7mmSVdomNW+OqafdEaIi+j&#10;tXCiuzhwsABTv6OjAtS4TTT6vYcGbJen5jt516fCdiYA0i8/eVFifFB/NYy7BLhNGE0cEcRaY9hj&#10;8B0d6zN0A3YwPjfNsXmilhB9Pw7oX0vqwtcDomJJXbREyZK6wHop/bNxhXwJMkGGd3GgtQBl8qa+&#10;SzgStWx+K0fBDGXNFhnUtVVWYXjgYvhXCt4O+hWB2Poj9HSm+Nz2smatT6NM1NEuSXGQb07URGDL&#10;fCTv8C14XUviV+YT7VPpEy8qoT7yQo8+sqRLWoKIzyyZkBqZKP57lSkLEDay60U9qvwGT1S2wKtb&#10;kGqDwawFFq/ke3rLDvW581TyRhBU0d/dAifXzt506C3u1sZJPsvcqVhpnq6Sa0ra7cXkI4/hw6fM&#10;IzIWLVGypC58H2BNWRIhNa0JK5a9VVLfdhnYZVcLWkzqGn6AxYNF4fPVvHFau0FcVOwvhE1NAvdI&#10;MP2JYP5Z/1Rj7Q1jjwBtrlNAn7fKGpkHTVFLbpi86Gbmf9W38rMldaHjU/oH44Pv40jf6im/8EWs&#10;siRC2sxcgNXiERsJQn4xmKUEt+ToFqSatGH2iQDYyeQ6cENYZXNwRx3ejm02rp7G/DPzdqSOS6uc&#10;5BoArTWVEUkf0NWCbddTkpvr0Y1TdZoN1GH2KW1ks0G+hFkLEGAX6fMaCUAI7j4/LIoZpxkLoLu8&#10;V0O5dtl0OgM37CtfRIyx1T46OdnOPFFreT5oL5bePLXmVqa+XnAzc9/ngX61pC5GT0o6hwv/SD9U&#10;oh6sO/lSZi1AIL5VsEb+lhymWpAT8lyxHWzz5GSnpam3uUqwWLXfTwK3s698EbH0Ufu7TzGM0YzN&#10;DfCBd83fksO08suMXTU/E0Fd/HZrMrq2fR0iG77RU1o1/l+2wSNJqoUjllmANoGnPthhu/bqd9XE&#10;hm9BAuSPQNHIX29Dok126S2gn6Wc1i3WQ8NCR59mxuinYf3T3HioSd/NGKPW5gmils27VeeMAPsT&#10;JMbekrponbLwmSVfomu6WB/wt6QufD9EBFXXZuE7sskgX8asBQiw6HxeI6J2JJRYXNk6eiSvw9uQ&#10;CJp22a1oUJWyfBC7NAk42ucyhqvQRYLWT8A2HofClr2rUKLi6fIdmWPiv5uzyCs6Ll6Q1IInFcyp&#10;0h9zxZK6QN+W/pG1bGt388VctaQu/Fr4bfOa3IhMmGoBphdz+9QxdKrCQmrkiXpOeaz3KmiiTU8t&#10;KAQCDSQQOBmHZn06DAEBAUyFTvJTsRNDW9GW7AnkU5yNEdqana8rmr/Pd6KoSd3jtw3d6RH1icxD&#10;f8qCRdrj/VG+JXXhx2vklIa8LImQa/yOKLp4Sg4EaEjUMMFRp1a+s4KzCcnx91sPCttKIXB4VVVa&#10;4M5M85V22xw4fPO+fPaPTRwf7oeV0zGSutplKY7mGNprl3SDcWusqeHH8KN5VLdUpe8sqQu/ljEH&#10;LOkSFcTCN1p2Oc4YF/uYkGtaCxATKisWmPi7vMSQfzY/YAvk1luQAHVHnr6czT4gbCsqJouoINDg&#10;oZFjAX7ApJ+2W54IniPjG8EH2q0+MsdGxqa1DrLzC/Uo81EL3jYEfowxByypCx2jwh/z25IusTVX&#10;+g6d0iLtRz1LX8x7SyLkGp28bvFgcVtyGCy8Mi81yX9UDA6DWWCh9qAL6kwwEMg/JGweDZ4SLLRv&#10;liBSCf+D9sivH9iJqvlE5Ejwmylq6AOfT3TOVOtI5qQlddESpUgddCwL/0jf6rwsfCPxpKr3QCwi&#10;XwomICZ8OZHE0rcLW6KWDQ4lFsyqUxQm/WjeHinn/HekJKiinXb569AxQGCF4EkwQnsgfDAVPzG0&#10;QdoCEVxOfWdCHrfl1w+CgbwXtKlRpp6k7ZIwLVFDn+Bzu6Qb69tdPpbUjc8DY2hJXehYF/5Sh+7v&#10;pFqCaEld+LpH1ifqWfreNYfILwYTrpxEZmlRa4kPfh4VAVto7ZPIQDA7AkEEwahZHmwRgo/djrwT&#10;tElNxgwCsonhUf8fGILbyOnpCJ1jXoBQnnyWHY+WqOFnSw5R5SP9YEldtEQl2q5y7kb9bay38iNj&#10;WMWTgJhivmV9CdmoJtJi+ZOaLJ5mwAnuNFtocHX5Wt5T/gy/R087Z8K22J87yn4rGF/rl+5fP0BQ&#10;xzyzLKaA8hvlpDdPOm/F3+UZXgfaP/s8wt+nYa2U/ug/S+oC87H0x7qxpEtGT2nleoEv8rOkS7yv&#10;fUxIDA1QNpG2CZXcoYLWjlfzDC7MFkc7dM1fPo/sRnvpFDZt3zeJG8BYawCFwNWCsDMdn4n94wP3&#10;ZkEBWZl1x8KvJ/RLdF5W8y3QJhWlAXEQ3/QpzY9JyNdtWGfOFfJlHIlaZIflkTzqJxUlTwQOuySN&#10;LNLjJxRvuA0JsPvHorsK3GpShxnt/GmY+O8CoreZwna0wcnmjzH2eaE9ltyNzBH/EEtIGH09oqLk&#10;xQHrxZIuUUEsfKX93d8FVr6Bdntf9KElERKntZixkEYCs19YRb5TnlQ8Cp6o9507vJ7ADUM95Lqv&#10;exExwBhLHxx+9zZL2CwQ1pun5Bxrilpi/CqhDeYh9d+JItaSJV2ifTLxlBapu/eNnE7LNqPOaIcl&#10;ERKnddsFE2tQ1P4b8mjkO2UHdrRLN/tzx23IEmnHaeB29nUvItY5dS7+U8YI88nnHRGBEt2wFPlg&#10;/kbr6NcS8rCkLhqnnZA4oO2lL+apJV1SnZZkfVnSJY2+6y4XG5zS985NKfkSVCAaAjQShA930bJQ&#10;RsSyBAvH578ZRORmYUP+WoeO79tWk+u/5kXEl8I24VYx8vD5oo8tOQT8XF7x79N8e4Nt9AEe+VnS&#10;JZUoBQXV1z2yfsQ3dTps1Jm3Hck4mFitU8/ojsnvGleTiTvlFqQuiIugebewAQgUyjo5OTYNC1gF&#10;Tvr5t4rcmbBpfyVu75U051hCLJtrIJiP5uE2h9ENnJS5E4egsKR/WXrkpFWVG6gz1kDpiz60JELy&#10;HIlaZGK3QKD2i9zynbYbs6B5fFKSBfeEsAH0o+60scgDp7fNxEcXuYiAip3031N1v5PTMQoKh6cl&#10;apnNGPrZ5xMVXB37fR6xB0S8f6BvMPdKX6w7S+qiHJ+Ib9VvgZOlb29m3Ag5RCZVdasQAcOSU9hC&#10;u/UWJJBF+LrXWhUCN/4iYhM7E7rtxcIIuip8YuhPtBHlWhVehY5Ro22YCyNj08o3ExwbJ5Xw92l+&#10;YxitRzmHo+VjnmXLFt/0ScvX2T6+pCHCvO1I5uIXhVpg13UEgnCVrxg+t0umoMHtRNiwaEaC5wgo&#10;F/VDHcTGBK7TtByI4RJod2/e34TxwZOgBrHGHNN6DtyCbOWJdllyN9o3+3xipyzpx9If7YpsMHST&#10;UvhH1kdDIB45aWEOlb5BId2L8IfWJvnFyCSrvnAXC39R7kGA0cDl8tZgOxDMWugiuxK2RMCbjZ6w&#10;JAAgcEm93vK2/dt//cAHwc0GbkGKbyVq0bsAJri7MUicsvb1CIiDLx/rxZK68GVHBCJbbkNIu09a&#10;lYAH+5qQLizAbhMNNuM2oU3+9qPvshhn79D0NtK5SLzylVa6Y4bYYRyWINX76wKz7bZfPzj5bi29&#10;eYJvmRcCc3ROad8P5NEUxYC/X3tSfv/j8K7umDuWdAnKKX0j6wIitvPtbO+IGBISQsWgmGzFpBt+&#10;UtEvntJm5O/pEDY9HdwRuGeDIICAod+ZSX21bRA/CUDoOwREDYoQQjEECWkfAv3Ym/cX3+kP2aCO&#10;vixsniw5jP8eSyzzGP7uLgX60JK68CcPtNGSLmkE+egpbRvfiO+IuPj2im/3Gi7HK9pWQkJowCwm&#10;6maBBXqE7iYbwQw24zTYAoEfC7VV5mY3Be43sgriKoANMWga+nDmyRYBsCpD6oIga5d0o4HZiTba&#10;Z8ldtPKIzseqDoH5hPm3842dlj5/0pKxs6RLdO4Vvt+w7sgHwQRrBbpZonN6epKFbZdNRQP5gZg6&#10;+6q37AMEJ91xS99LgDt9eAVzYFb/6Jj4/KX8zByDj88L+VtyFzovyzxkjlpSF9qHe/9HTmkN30dO&#10;Wn49pcUwUCYhaRDgyok3ewL6nVppd4oK6t8SbG8IDHfW462Y+J+K2yxhgxD5cvBzRtQawTn+GL47&#10;scjPobkOEcyW79dbpH9niQvqb0mX+A1ApK92/SRzyT4m5F5au2i1wO7zDAtozVuCGjSDASkCyoao&#10;IvC0yt8Zgo0sYHP9Guw0fXiyxRhlxKekJWoIeAi2dkk3jbkU+j6tdVKKzEEvqphflnTJLzhpddfX&#10;l5kZa0JSYIK3TjQzgtmKLshi17YzEZM7hQ1cBW5nfBGxN+kPuzQFApqfY/jZkrvRIOvmUSS4A4hQ&#10;6Y92W9IlvnwIoiV1AVEoy46IC8rafKUOlnSJ37RGRFiu354yjbTVn+4ip1FCpoCgVU7C1aIB44yj&#10;MtQeEDaA9kh53Y/NIwghCHyDwJ0JmwbUgVNsFZQXCz+xqHUs8kCe0XkDQSjziPiPnNI+cdICZXvR&#10;X/bxJWhbWWbvBleFv/BD3S2JkOdA0N5NxBsmJBZF60S4mZT1hLChDASU07o0THx+vcCdjVEkgHu8&#10;GJmFRQ3jVuaBMbGkLvwJIjK/R05pjUCfPmmJb/epGdeWvr3ry9c3Mvbl/In0ESFT0Z10I5jhs94d&#10;Wg8alNxOuTQEqSeEbcVuS4bftI82aF0hcrID/01ChzFCMPJtRh9lx6YKzMgvcFJZqeZO8PTo/SPt&#10;wViXvpH6S7mPn7RGbgGmy3QiirhiSYQ8j5+QmwV2hj0gGJSLxpukP/5aKyw+vT0kwQeLuFWvHkPd&#10;kYeKnbThSYGeibajbtt/ZMcFfj6/aF4+D9THkrrwt/8wTpZ0yVtOWr0i3qhvd1t9mb1zeERECbmF&#10;VuCBaTCbPEFNQA6FTexPdBc+CyxiafO8FxFLO5EXAgtM+nl74z76HCdhGMqFISB9eofrA9tmyTHx&#10;goJ+jbZR+7DIA/1oSV34+RbZcOjY5X1Tp55BYcqdtJLC5OsaHRtCbgET8+g23MitpyN0AZ0Im5Y5&#10;WUyjQHQgQBbUPvJeRgQl9BP6QwO7CSPqZtWcjg9uRV1SDw5pvfd5DT2GD4vMRy+q6ENLugT97Hxv&#10;P2kBjPnqhzlgH1/iy+ztp4aIRtpZ1jX0PScht4KgtZvYpQUmeS8WPA/FQoVNAjgWnLl8FAQIO2Hh&#10;+5WPv2lf7JZfP9AHRiCmrjy02y7pRoOl6yfMM0vuonHSiz0g4gTiB5y0ptwCjPRztp1lXSN+hDyC&#10;BaD2Y903nZx0J3xQ5mqyWF771g8EHASTTeyWtqjgYZH7ttxmE8UN8wDj7cvIjIGOr8sn+vCRr0tE&#10;lLwgRoQZfVr6PnLSSgqTF1GsGUu6xLcTeVnSKY2+ve3uASFpEHDKBbkzCdiRgNKLlXkqbGoTA/dT&#10;IECgzzS4r+InhmAFQ5BdTYPLYn/fvH80Fg2bufGw8nf5Z/JGG8s8UEdL6sIHefSNJV1im7THT1pV&#10;sO/st5EyS+GPtLOqa+f68nXFOFsSIe/DB6LSEHztsqkEhO1r3rK/oqKI4NPRPwhu0ZNQi1ZZvQGv&#10;pDplBYVRx7v0D4w75snON1B2We5TYpgVpqqdnX00IkyoX+HH79HIu9HJfhBAdeEFbsNEQd5YJK2y&#10;nf2JLMLfgp5cJIiVQaUyGbtR0W+NQVQsUYfSH3XG3LLkS/wpIiIQI+JSnV4eEEOM6a7MzvHzJ9nI&#10;mijnEMbbPr5Erk+9PouQj/KJ25AlWJx+l98yLMbo7v83gFMTxqHVJ2oSJCMCUgI/3/cIXtH8qvoF&#10;hAXI9SOntJ249Na9EkMJ4JZ0Cfq89L1bmHxdsRYs6ZJybNA/9vElvo3ROUHIR8HiKifwzmRy3y1s&#10;EFb7rqktroVhQePaGbfefgq28WifqCVQZfsCgQr+Ls/4Y/hu3CL1GTmlDZ60dv35amFKnph0TRVl&#10;9rbR9+s3rTXyS8BkPwqaMCzAu4UN2C23w3qUpsEY14rPN+wi7cTWFn3pA7sshObp8uoN0iuNIB/6&#10;3qVsE8a0dyy9SIj1n7RcnXvFsCozIMBy/aPClG2jnxPR+UDIa9Dd2clJCcHqCWEDWEhSZv8vQaPe&#10;EmDg95t3lUdjhMBnl4TwgQ8W7b/qAZHAHPEngt7ACzDeO9/OckeE6ekHPDAWpV+vwPg29s6PrB8h&#10;r0XF5ETYxB59rZUF8a6TW2nSju1N+1iolt2PB205+P4x/CZ8UPWtjL0ldYH+Lf3R75Z0SSUuAyet&#10;3mAPyvktfrcL01Bd937dfYt2Zfxc34RO3IS8Fiy6cnJ7Q1CN7KhngOAJkZLy+09vhWGBIiih3sjL&#10;sv2R+OCq7ZMxyYi3+O76E2NvSV34eRI5pYlv6qQFynKlzq8VJi/cmIeWdMmub+X/9vElcn3qNmfW&#10;j5AfARbtOsFb9glhW0GAGRE4NQkSCDDy7/J+RRO7SGD9FNZ236bwSa0RcGOvlXKBHn1pSZcMnrR+&#10;jjA9LDC+b3o3Olk/Qn4UWPRYUOVkL+2TwrYyReCcaZuXXTJ+P658sfAifmIaIJeycYJUw/cfsLuF&#10;EWU16hy+VYT2jORhfbT5hwSx8EV/28eXeGHqnX8fEaZJApMV7d7vRqs+lfllSYT8PmQRX/1NNAjA&#10;K976gTqY0Cwid1Lv220vilNf+eUfHoBlNhe+fyJ1VGEvfDFPLOkS9Efp2zt3vDBJPrc/4OGF/2mB&#10;6e1XjN2TfoT8aGyhnZ6EZDG88hejVeSkXhacPi10/0R9rGppfCCC4TNL7qIKZhL0LamLsh9DIoGN&#10;R1FuRJiyZWq/F2VmheluofB+8vOtTyxm/Qj5FejpQAJQuQia9pJT2xlYzBpAIHgQOwS9pW0Q7nuF&#10;T/IeFX+tb5EnAnzvSWBFfHavxor4+/Ij41327ZuF6Wmh8H4YH0u6BP34pB8hvwYEPizScjEcmL6r&#10;EQvVXH8kCJxos7VbvzfTIGmmJ0A7BcIk8KowXvXP6HeRCEC7PEUoLKkLtKf0jwQ09EnpizZb0iWf&#10;FqZIO8sx/IBft9jvbqsGTtvudiwFjXw3GmQ6Tm1YLGI/XtyiQPzQbumDw1u2I4GkDEiwqEBW/k+c&#10;tD4gTHJ97gGPh/2cwPSXV6zBJ+pJyK8GgVAWxNUvaqvJdd8pbjjVHIg/AllETFYaQT708mEvLqif&#10;JV2i41349oqpr3OozHzA350K7eNLSr9seSP17B3LWX72MSFkpffUZvbHbtV9zSPDequv0T8IfJl+&#10;0NucZV4BgQByfeqk9QZh6t0E+D7CGFjSKd4vW97t9ZTNRMovWU9CvpKguCG46dOSkVPGTwVBB8G8&#10;6gfpM7ukCxUWdzKOBCapQ+qkBbJimBWm6kTZ2VfeTwJ518bh034YG0s65el6EvL16OIJiJsYnjbU&#10;R91/q8AhkPvvsWC9O+wVv0NHP1vSJf6khU2FJV0yS5h6A3ejrr/KD/2X8UuXJwJW+kU2M4QQYxU3&#10;WXinTwKWptcuPr/uTfvSpt0Ti2hr5JQFpG92p7RIH/nyPyBM2ScBb/dbfZ7w8/3SuzHxfiJUXb8q&#10;kBVQQsgB2CViIcmCOnwS8MgQKHBKgP9Pv10i7dm1Hyc3S+rCi0tvMAT+hNe7Ux8SpvJ7tEBbZ/iJ&#10;db8HM+tXbjAi/ZL1k2v/bg5vFkJCSCd2evunCyT9JgEBgQCLE3n9FKFDcKnaHBAl4P17T1rZkwEo&#10;y0RQtY8vwRg/6Yc58aSfXD/+yL/0rX18CcooykudJNG39jEh5A5MlPA0VvgEV5mJHRYu8oTYqQVv&#10;792FvwUEi9TNn7Skrd23kNA3hV9KYGC99bUx3fwgqpZ0StbP1/NpP/v4Ep2f5hMZB7eZ6T+BJoWQ&#10;EDIBCJwsPPxFAAjT7nujKQbRk+CA/K2Mv2/dN0P5EI/V1pPgDGHUE2pRH9TBki5pnLT6/65WUph8&#10;fdEPlnTKT/Hzm4Te7yZ9f2aEUMY+dbKLjLs7YVPQCPk0CFYqLsvuffwkN2gIDBA9q14Yt9sOPeCB&#10;YFb6ZoWpt/7I/0k/9MWTfmkhXObi5vfAiXB7gljaljrZ4f/2MSHkTWjALIVuWfCPvnEfgQXlW5W6&#10;qYJvIND4QNpbfuN01/V9ivdD+ZZ0yqf9egVN8vdvwe8SNOS/8+vcWKA9pR/qbUmneCG0jy+Ra1Pf&#10;9RFCXoQXPA0kInqyqPEdxiJ8s8Qv8JDFitVjy6M3IPrAHSm7bC/Kt48vedpPrg1/75MVQr+56N0g&#10;4LrSr/eUnfbLC2HqZEcI+cEgQMAgLKsh2MAkmPz9UzTHtzy7v6gH2VuAwAlF6nuYp/1QZ/v4kuz3&#10;PltZS3ldJ1Dd+BR+veOQvVWZ9UO9dn6dGyD0Q+lnHxNCyAKED4G2DBRqwZMaxGH1DQXu/PcwT/sN&#10;f+8jlnqir3cs0JairNsFTTdHhR/ysaRTsic7P3b2MSGE7EHwK4MFrDfQgDLgw7qFwgXT7ttWk253&#10;ZU4HEUGT6/+eCAPfL5aCJv+/9ValF6beW5Xo89KPgkYIeQ2VqAVurXlh6g5uLpiiDpZ0Srq8h4Mp&#10;xGjzi/Rn8ju7rSyxXkHzwtQ7Bt6vVwj92PWOgd+M9G6aCCFfirtFln7AozcoZk8Vs4IpBNWSTskG&#10;UxGm19+qzH739lPGgBDypfjg1iswYIYfTkL28SnZIJwNpsi/9AsI2u+9VfnwGKBepR8FjRByyS4o&#10;3hxMQenXe6pIB2F3ixPB1ZJOefpWpVybeqoS165+kTHYyhK7W9D8GOBnSzoF+e/8pHxLIoSQNhIs&#10;Uo+2Z2+TZYJwVtB+yvc+EPbV54kxQBmbX3JTAcGxpFO8oN29qSCEfDES0B59AKIMwr2CBraylvJe&#10;eavyaUGT64dvVWYFrXdTQUEjhDzGTpjE7ONLSr9IMIX4bX43C9qsE1qvoEl7sr9E/PfXIJKbA7FH&#10;T2gUNELI69gJTFKYxFK3HO8Opl7Q7g6mqFfp13tC220qAoKWHoO/Pt2bg1nfofWOQXZzQAj5UrxQ&#10;ILBa0iUZYQLudPCrgin6ofSzjy9Bv68+6U1FcnPw9BjgZ0s6JTsGhJAvxZ8oegM+2Pl1BkWQ8fuJ&#10;tw4lj9R3Yfi/fXwJytj8OgXNCxPmgCWd8lPGgBDyhSCwlAER/++9RZYNbrP8eoWXtw5rnh47Pwa9&#10;gpYdA0LIl4Hg4B4o6N6pAx9seoXC79azwtTrl93llyctmH18SSlov+1BmVmC1jtXKGiEkEuwQ3Yn&#10;Ag2+kYBRimEkcGcF5mm/UtAkj1c+Ro+2bD5ivRsSHf/Cr3tTkfVLChoEuvSzjwkh347urnE6ckEC&#10;hmDaG2SA36kjT0u6RMr6e4IJCMUn/aR9tz9GX/h092claJ0nJp0Hhd/dgiZ9md1UUNAI+U3g1IQA&#10;sAmSGAKEBgkseJwkxBCALQjjhKCG4KpW7v6daVpnYFrBSWCXT6e/3uYs6oL6WtIlcn3u5FMITMRP&#10;+vTvLcCsX6x96qPWKWh+Y3H7LUDnB4GzpFOkHx49JRNCPgSC/CpWuvCXXekiRidCNMn+9AaXlYYo&#10;9d+OgyAX5UMYLemSUigQ6OzjS7J+u76/2a86ad1969ALU+cckLalhMlvgOzjS6S81CmZEHIjpWjZ&#10;4n5KsI7sD4KTVS+ED069wRfsAtTi27XDr04ivQHfCYUExdStvF4/X8+sX/dJywlab3/OEqZePwj7&#10;6oM5bx9fItenTuWEkEnoLUIJLBo0JKDdLVzIezUp799hWqaZXAPx+pfWReqE4GlVDYMApuWs5UtZ&#10;aK8lX6L1K+ptH1+Cem9lwnpPItkTzMN+uC7jl7516ISpdwxl/Iaf/MQcsI8vKeeLWPf3kYSQJLqb&#10;R0CaJF7wt3wgQvh+TIUIhoAJQ+BCEIqIySgoS+tU1LX3JAGqoN15egFlufL/7t+VQ5+VZfaeKH67&#10;H/q+9LOPL5HycsKUPGmhjKK87tu+hJBOICYaSGSB2QloCwy9Jv4QvT/IA7tlCAPyRUB6UqQiSF39&#10;05GhHbM/FUCYLemSMrAhqNrHl5QBGH3e27cYl9UPZh9f8tv9dv2ZFabAvCl8KGiEzABB0E5gOC2V&#10;C/PSEETX05YKF05YnbvoNyH1350E0K6IIKHN8Nn8A8EQQl+WjX60pEuygRTjtfpF6vpT/OT64SdG&#10;kYd9fMluHDqFSdfd37JCJ3pCSIEKjwROLOAyEF+ZLnhZeOuJ662nrQgQc98HkVuNAH1S+kt+3Q+k&#10;YBxK314h/YQQln4QG/v4kk/6yf+7Tz5pv9Vn8Us9mBOZM4R8NRAeBEosNlk4XQJm1/1BoITvbxAv&#10;D4JI1R/BnbI/nSEo9vaV7tLLoB05TbhTZe+DFl4Ie9urdX3Qzwf8n+LXu7GoNiTBTRQhXwUCySpi&#10;Yn93ngdWCthvOX0dYUKy+55FTT6LttvnM/IgSW8wBDJef2/Hydj11nuWEPa282k/nfOFX2/7vF+2&#10;vLvrSchXoQslIGIIjFiEv1nAStA/7ruSxRJiVgWlwO07UIoSDLt9SzrFBPnvyS5wO64sE+N/txBi&#10;bs3wQ19b0ilZv6fb58vrHXtCfj0ISrJw9TuxcpEc2FecwjwIbGUwLw3BxS4LIb7bwwew3uAJEMCk&#10;3O1WJepmSZcgaLpyn32QZEAIewN31k83czm//Un75npizDJ+hPxKTMQ0SCPAlIvDG4QOCwgiZu5f&#10;AfoIwf+oj/AZdth2eQjx3QUylGFJXVQBLVAPlLXz7QyG1W28h4UQedjHl3zUT8w+vsQLoX18Sbae&#10;hPwqek9j3yRi2icS1DVgLwL2D7Rf/j0T+j/ZvvG3mVBOJC/Ud1c3CWj4zJJP8b7y/8jtxp0I994e&#10;+4QQftRP/m8fX4L+X/0w5+zjS1C3jB8hvwIJIvi+Bq95OgzSSPtJIobgjLpqwJTgCqHQoLt8B6gv&#10;MYapOJlp4BFDW1cr+6DD0kIG4OvLRJ0tuQuMUekfEQiUtfNNnuzQhl4R9WVmhRBjakmXOL9bH6EH&#10;pV9ImOYIKH+pmvx+EHAgZBrI/y6alunLeHsD1FOsgrWemhBgtK4Qp7gQpc3K+tMbiI9Ae1wACwVN&#10;gDzKtuP/kXETn787+4Bvo9zXPkjihRD5WNIps/wiY+r8+EvVhHgw4bFrPxMyBJY3ncaszutLi/W1&#10;Wahjq+5PGMoWm/YEJ/JAfrsypI3RvBG8yjwip7NGwE7fboyc7KTOm4gHy0wJob+l2yuEuG6GX2/f&#10;+PHoHcvKLzAWhPwYsOAR8LD4ywnv7M+sIJ1F6ylBAAsY9bmob8o0T9xaXER9ufUoAXI1iKaZ3p6U&#10;z/TlxggW+D5tZv/YuOx/b03qFi0D9RvJo6pDZ8AGcn3qZJcN2gDtK3xzD5KI9dYVc6D0631Yxvtl&#10;hbDXr5oHgXEk5PVYwLwUMgQXc3kUDWpYvKjjyamxx9BGO71tf/IFed8lRqOgPlLvTQzWNqC+dkkX&#10;OsYun8jOHPUo5wf60JIu8aKEvrekS3R8Ct/eds8Swkg7xS/1xKH3ywrh3X6EvJq3CpnWaxGwf7uo&#10;W9Pgs4oWAtkqVm8Sqh5Q7zK4rm3L7KjFbxfE0DeW1AX6sfQPiaHzjdRfrt+d7OzjS3x7e8v0Qoj1&#10;YUmXlGMVEsJyoyF52MeXYAy38gJ9g3W1lSdmHxPyM7kSMvv8MSFDfRC8EfhMiPpFTAIAFrYGTQla&#10;P1G4Wkibqvc86s8JMUOflHnh/5Gx9acz9Hmkj3F9xteLi9ThxzxIgvVlSZeU/RNp465fZb3ax5fg&#10;2tUvIryEvAoTjv+FBb5O6NLs80eEzOqCE0j3KQzXYQEiWOCE8EQ9nwb9gvZVbZd2Z24NVWIkhjlg&#10;yV3oZqHwl/y6f00AglD6om2WdIkvNyLmZbCX+r72QRKMz86vs390niT8wG4+yPqzjwn5OUA8VAzK&#10;RWCmE1wm9hMCYSJ2dZtTza751W/cX9EAheC/33Wv9ifTdvg0xjyU1+jpTHx3D1hgHC3pkl1fyP/t&#10;40v8aQnzx5Iucf1/+4MkWSGs2th5C3ikbwj5OFhYskj3T6eZIVCpWCR2/hGQP8o5EtTSNHhKfbFA&#10;I4HzJ4Mgf9g3Iv7ZfvBBVsc7ONY+j0gA9MFTrP+2mDvZRcrFtc730QdJxCK/4Jx6ICQrhL5fe/0I&#10;+SgmZM2TkAY2Wax3ChnKx6JDoG7VYTVL215YbO5fAQLt2am5d9fdQvz33wXBgsGrCn7B05kP1pHy&#10;vW9kbqCem2/gZFf1WWd9K+EO3P4r64q5YB9f4vundy37Nt4ZAwiZwlmgFPtz1yRWEZOysdhMqFrl&#10;r7bcSvyyBYX+QbtPhUzSs6cy0BSzQJAFKN/XEXW35EswruUciARrLTvp60UYfWlJl0iZqe/Pqv5+&#10;sRD6NtrHhLwPLEAsinXClqbBKbBDjoBAp+WWO+OGYQEhwHzTSQxjgv5Bu71ANGx4s4G+RT/v8pWx&#10;6Q3OK6hvmQcCoSV14edh5LQ5S5RgkblW9lukvWWZyONuIdR1XvolhVCs+9YoIY+hQRO393wgE8Nn&#10;WDjRgNYDAvVVkLY64TT2Kx7qQBtWg/jAEDR1t41ALKaBSoIM+qY1Jg2b8mSpjocrT37+V7TfvSji&#10;/xGhHTmdAfHZ/wJ4Z9loZ7bcEREtRQL9bR9fgmsLv24h9HV9QggJeYQLUbnl9mKPkIm98oXFJajb&#10;KkSoKwyLXAzfT+hLjBGsEGxgrn1DZvlN+xUJq/+ujqh/tP9xvR/bSHAHuH7nHzidYW6VvtKm/t/L&#10;GhAllFP69o6Lzp/CL1JmKYRi3aelqn8713hWCAm5Hd1t4RTQCrSyUEYeKGiB8hBsToUM5cpimxWk&#10;Z4DFvgoW+kvq+fjb9lezMqcK/ToPqrISYgYaeYUe88fY7/pW5kTEX3x3woI5Z0mXlL6owxMnO/Hb&#10;P2TRWd8RIdz1kfSvfXwJytiVecNml5AwT95eRF4qCGdCNvGkkQX1tGAavd13i+lYLHXQt5igbjPH&#10;BVgg3gmAlp0UM+27Mh9pQ3RcxW93uxB5WtIlEIPSV6z/1IKNS+GLfrGkS2ad7NBf9vEl6JeyzMhp&#10;CeUUZeZucQZEm5BbUHHxj0L/tamiYsFS//Jyo6zVPiZkqB8CIILPTPFCPmrIc8l3fbP+8kc/xVCm&#10;lov+McMmw+rzyHsjUYbUpfUQTuqXsJEf2r3LK3hLCv2w8w8IEtB+LvzRl5Z0Ccaj9A0KxJyTXVZc&#10;JI/eMdNxNz8Y2m1Jp/i6oq8tiZDn0YDTEBdMUrHQXyw+AxNfg0M7WGp58u/jQmb1UgFD+bvFGTD1&#10;k7bJv9vb9pEv2tMbVD4N6ttsv7Qn0wYNdn5uSV6W3IXmUdQJ/0c9LfkSH6jFQmJY1h9l9/bDp052&#10;5fqKlCnXzrnFOfkrCUK6wSTGIi0npJrssmYFYeSDBdksRwyfi/3rSSFDWWi7lB8WMK2vnbDQLiz8&#10;nyRaLVB3E+FdX2hbk5sa5Ik+2uUn/RbtJ9SrzCMqiJjLO//ACcsLS6RszI2d7wMnu0pcAkLoy7SP&#10;L5Fr90LI78/I01gAq24x6uKZuMPSgHB2IpMA8cQCsOC6/MVplNuoT8twrRj+8OY/frpoHQFBbo2R&#10;nkwCQbikKWbSl9FNC+oGvy0fqWdkDDC3Sn+0yZK6EJ/9Y/6Bk+EnTnZybeqUZeP1t59iZaaEkJAp&#10;6OmkWGyFTXsUX8twAW01THrsHO8WMixSC4gQpC4Rw3W4HvWLBt+fxto3rX4QS31ftoKNQ5mf9n9Q&#10;HFE+6lHmE91sYcOU9fenM/SVJV2CuVP6oh6WdAnm3s534GRnH1/i2xops9wMRfqIkGFkwh3dYky/&#10;qLZEg5Dk1SoDn2GxzijnDATqozp4s2u29z3eXbc3sArZ0RiJDX1v6gOylhMUM4AxdPmEgqXOg8If&#10;gTcyvuKTPp35Poj4fuJkJ32zf2imc7PphRvttiRC7sOE5tZbjBpAWreuENCk7DvFAgsQi+ng5LmZ&#10;1uXLBGxFx8cF6dVmjZHkUf3eWmZ+SX12t85Qv8iJWef7wOnO+qosv1scbK39PbUEbnN+6mSXra8v&#10;MzJGhKTQRdIQGrEptxiRPxZ8I38t465JjsCBINUtYnLtNwkYQN8j6Fz00fAYWRBvbZjCpz2bT/vT&#10;Y/CEh3JLf8xPS+oC15f+EDhLusTfvkP/W9IlXiAi5ZZjjP7rnevob1dm/xOVxaYBZdrHhNwDFjYm&#10;2jrpNpOd32hwtyB2eHsRZd8hIFjkCJ7Ndu3tK9+6b4Jw9Xt+MH0PprmlwRhLefWGJnC6WNE5VQTJ&#10;TD4Y73Ju4P8RwfYBXiz2O2+u/pH5J239+Mmud07YWJVl8vfPyD2Y2DRvMWa+z/Bg0h8FTAS32SKC&#10;9pyVuRrahwUaCWA/GfTLKmAYbx3fRr84m3ZqRvkYb18G6mOXhEAg3uUj440yLLkLP+8xHyypi4Z/&#10;+nSGvrGkS95ysrOPL/H1nRFXCKlQMfO73MWGbzFq3g2hhOnCmDypUR4W55mQWRDXIB0Nfm9C2yrj&#10;g3bA0G70p95WXU7a+EVt/GJ6+PVbuBa+s4QMaP3crWwtJ/GdGUD7fF7R+lZBVuoXmRP+dCc2djqL&#10;CIu/zdm5Vm1NPn6yy9aXkG50gra+L5OJOhrsLbBWQRSfiU1/z2PH92Ovfes+6qRjAUEyERLDRgAB&#10;b3mJMdomY9Xq0xlm46K/sD67j9Dvvt76c3JD05pbUWFEG6v5EqwP+ivr78UUeVnSJVr3ffu7hdSX&#10;i/lmSZfo3Nz79p9GkyJKSBctMRsJMitYbBqQi3wLm/pnZFCWCUAtymK26B9/PdYRaDuCgNTrNW/c&#10;R//dIWLAAm/rFmN6nqGuVX8FTgorfo6inpbUhRcGsSdPZ/502n3LFu0sfT9xssOcsyRCxrGgugsK&#10;+DmyqFposPG7XuSNzwaFsqRHyLBwPyVkVr/lhcVSj0+JFkz7Yil/e2fkXQJWgvYfjE96U3MkZtG2&#10;4DRX5oE8I3VCeX6eR9aO9k3hi7GxpEt82ah7b/vVt+i/SLmfOtkRckrrdg0WyOjJqZWvWiLgHIF8&#10;LCg3xUE/l/SnhQz1wiK1hZt+YfFq1o5/VyFaghfy3L1tH2XJZ8t3ZdL3Vr6+JxJjiTrN6vcI6xi1&#10;2oS6ZuvUEjP5OfxXsNE3jXxCD6XYOG/+aK8ldSE+6dNZdTIMlI12lr6R27To651vIF5IHVMnO0JO&#10;wYSuFvOgmJ0FsMiCOQNlHArmWpYEmVFRjmABFgEiJWDwUcFahOqxk9NdnI2RfjZwQse4lkFR85S+&#10;i/aVzlUnJhFBAF4Q8f9IPSBeZfniH7rVaRucreyQsBRtj9Qb17k2d9cZc3r1g2GdWhIheWQS7nZn&#10;ZkPv4NOgXiyw1UZFsgQBoFWGloMFLQtkpA29bAImp6RycV8ZrtX6i5+Krp2inqjzU5yNkdjwHJsh&#10;ZgDiNZqP+O0EEXPCkrqQ6/cnnbHTWffvcnlhQT0s6RK0sfSNbFQx53e+gfYSUoEF6xeymiyGkUBz&#10;eGKSskbyXVnr3SoDn2GRzSjnDOSPck6CdWVWt695YbG0eX/iWQ0iNPi9qW0i9uMv+WY2S5ivZT7I&#10;Nzo+laAExdr6a+dvSV3g+tI/Un8vLJGxketTJzug82D1lXVkHxMSx0Sh/j2wAdGxPG+9xXh260rs&#10;ViFD3gg8Uk7XW/ftmu97YfGByM8aIxuDOWLmbhPCUEdL7sLm/e6kiDpachfisxf/iKg4MZX6hx4k&#10;KeuOvugdH8zpbLm+zlgjlkRIDExYTL5yQo1OKt0xNwIZPptxi/EsUIrd+vg9yoZQY7E3yt7M0r/u&#10;hcVo58X4wKaMkfTxtO96dR34Oss4W3I3GO+RPNCmnb/0lSV1getLf4yFJV3iy0ZbLOmSqt0BEfa+&#10;d65f8otpiRkCxMgJ6s5bjPA/EhN8JpZ6NdIVCJBYdBdBeq3DLb90/HYQODuEfsp7HgHG2ueP8cn0&#10;e3MdJPJqnI5Ct92sHlv/4f+R/vrU6QyUvvi/fXxJVa70uyUR0g+C9G4SYjJhAQ2Imfg33/Qw4xaj&#10;Bcxdfdf85fNpj/yvID+U2SNi8u9r3y5yJxBu6aNLoReb+p5HGe/Wa9JSD5XAR8au2tRF6zvjdiXm&#10;cemPny2pC/FJn86wRp1v9+ls5JYhbzeSYXQRuyCkizFwm8CDiVjmp3lKGaO3GBFYfMApbPrtRQ2Y&#10;0g89QRptHm3fT8LGAiejy19BsPSp4yP93f4l7IENjRfHzDrQOePEJCpG2ra9f+x9kc4fa8aSuijn&#10;O/ogMq99H6IulnQJ6rnz/aL1RCagYtbYkUYmYYku5skPlKygTqibzxufiU29vWj9gsft64BpZv30&#10;659KRF+gjdi1o73Sdn31lu+PA7tF6DE26H9fHsqyS8JgjpZ5af6JTZ310d98pK8ic1/XkBPE6F0N&#10;qfteGALr2Z+S0C+WdImtm21c0HZLugRzpCwXbbAkQq6xyTd8e2WllZ9acHfq0QXugg1MF46IJ9Lt&#10;0mGQlwakAyHTMu2kMbPcO9E2SbBAnVWYsHuXoIUgKe1Z3hqytFlfbmxjmH5fJHyQX3YenWFzodow&#10;aT0T4rOCPvB5Zm6NezGwvghtDn1d5OdQYNfxLfzFQg+S+NNZZBx1HhVl42dLusT7jown+UJ8YMDk&#10;zU4iBBosvDI/WGRCt8Biknz2t2/EsOhmBsxVyLQPXFlaHj6XgH9HkM6COmv/QJwQDCBGECEEJBHk&#10;o7bMNivn9ic4Jf/p73kEUv/6gRL5zJK7QR18n0fz8Xng/5E5p+uwECQY+s2SL/GCjDllSZdYDNjV&#10;PTIXyrGN+pIvRyaM3wWmxUwXoVtEyC+zwy3BQtR6FfmqySKbNdmRj+R3+DSetkMC9UjAHAVlY2yk&#10;Ltvb9svF/7RZXz32KwgoQ8qsNkuoB/pkpHztU5cv+tiSu9F55DdeiXzEx3//FNoQ+vag3yypC/HZ&#10;tSEipqhr6RupuxfSaLvJF9NaxFnxwYT3wVXyH7r9s4pMmeeaL+pulw3RK2R3B2sPypNylzfu47R1&#10;UL+7TMvD6c5OevLzx94ZeTZG+tkNcwyf2SUhMF5lPui7aF/5oI5xiOQxerrz5Yv/Y4/5o6yy7Ei9&#10;yRcjE6f6Mj27G8Kk83npzwOBRvN0pz3NVz6bNckhGK0ytBypP/ooGoxGsH7EJmPojftadxMhmAQY&#10;fcu+iuMy7tUb9mEIhE+2t4ezMUK7Rk7MFnynPbiEfi3zkZ/D35t5MVILriPfJoy7JXUhPvsHUQJt&#10;8H0QKRt9XrZd/s+HQcg1WCDVosnvSJuvGBoRnWb9lnyn/F7ZYSATQ7lijwjZJmBSl2Z7T0zraaKF&#10;fkE+yO+Jej8B5pW0s/rO1Gz4F7EteE57cMkerNmNIcbEkrto1knmhiV34U9X4h863Xl/1MeSLkE5&#10;KK/wDT3mD/Ery44KOflCLIhOETMsWJ8Xgmx212wLonmLcfR7OLDmX7XfykB7Ios/g56EcFI6OnU0&#10;zOqmLyxGIP9NwuVB+476ZtYYwR/92cg/dRt71pqqAnpQjLRdru/Qn5bchfikT2dYo8535HTGh0HI&#10;Oa2FJz+H/8ghEL/q+zcspuwktAldBxnJE/W2y9KcBUqxoafjrrC2db9138bosYct3sDF+MCmjBH6&#10;E0JR5o3+Hvnu2Mbrb11FzKJj1jgZxW9XOkGUPGIPggyczkA5flr/gdMZfrYkQmqwwKqFLBMwEyxb&#10;t1fE0n+3qhVk1BKBwWPtrr/0F9MFeNNtDZSrQVqCQqOvdmbpXyVgwPro6rQ67a0i0s/1HQX8nJwD&#10;LTGTnz/zV7BdHvh/RFBQZz8OmL+WfIkXQ1lzjz3mT74MTA6ZKLtbCVkxm7UjXWmJmS7GwVuMqM+B&#10;8Gr+YrfcXkQQQH+0yi1N2/hlAgZ0XOw0dtFHt7/nUctPipnlObxBxPVSj6HvzYDPA3PLkrrA9aU/&#10;5rAldSE+W3xBv0bGzpcdrTv5MhoLJvV3oQ7ELP27YBrYXH74GZ/bJSlst1rdvjSbfnvRgtLlLUW0&#10;DfX6VhFDkEQftPoGZmlT3/OIvDDffVkoJzsP0B74l/llN4g+mKOu0XyqW4XButh62cYF/4/4V+XL&#10;HLekS7Qv3fjMHH/yy5DJVT1KnJkwmPR+4mUXMWidnpDfqNi0RFINdU/uxo9A2zUgtQOmmtXl6966&#10;jzmGNlvb6/EoTNNlYzQ7kKH8ZtkDdxTgJ3nuNksoIzNvMR/L+mk+wc0c6uPnXzQP8dmLs/SbJXXh&#10;/SPj6AUdfWtJhOzxwV3/nwjquojd6WNEzLBgynqt+Y2ImS3sw1/Czta1BfLCQvRtKE3bI9d8w24T&#10;/bEJmAjTWb+sZtf8wcZm5tgAmwtTbzEC3dTVwT91RwF5+X6Sn8NPWYqPv/sSulWI/t/5S/si4zH7&#10;dJbpS/IFHEyW8L1p5NNYNKlblgCLdpfXYukHSoAFh+oWI0RlpqBYnx7eNtPPbzhpvAW0HwEHQRBz&#10;SdqceXGxPvwysnk54+h7Uy13oEyMqV9PWs6kDSLmjSV3I+Xv15LUL7KOtB6ur6KCIj47gY/4V/WX&#10;vCyJkD0yWfxtkfDTVzbhq9srmYCNvCAGZV5qspCj9SrBAkKdfL6Z9h6x1r1VjpWlD3jcFaSzoN4w&#10;1AtjBkN/IQhb4F/eGgJxwtgspyuM9yJUCLoSJNE+mG93j5nf9gSnVW06Og+8SKwmbRuZC6i3b7/+&#10;nBUzt6bQx9H6aXuLOuH/+MySu9Ax39cjdLqTMv3XGTydkfn4iZZZMED8drdtdAElF7HPS20g0Fie&#10;h7cY7bIh1jK03a6ctSwE6mwbZoHyEXRVqCBOqyAd1PtOszIf+xWEszHSzxLztQRBtspb1lNGnFFX&#10;yWt4g2htHrr74tuF/0fGytqy80eelnxJ61anJRHyl9ZEzSxqLxbZfFqLGBZdgCW2Y67yRBDPBJoW&#10;6EcfNLZypC/EHn/IA+XZ+L7qbfuoC+qEuj3ZJ0djNGt8kIe18W/eMseyJ3Gp65QNovh5UQw/SCF+&#10;Yw+CuPiAny2pC3+axlhaEiELKh71RAkLByZ3mYfmIzsqS+5G69PYkWbyWrGAvgsyaoO3LleOxBKG&#10;csUeEzKUY/XBeAy9sLjHNH8RCD3dLfMIZW4vN4ahLqjTU33QQueAm+eFTXns3/p8lzfKzLZb+6/M&#10;C32dE7Phuy+NtoVOR7qRKP2DdUC7S3+pD59sJDWYGH6iTJjsyCd8Cw/lNuozJGYHdZtyixH1tYBd&#10;icZaRrQvM8wQMK0vAr4JEfKDoe8RjGAoB4bTxhPtmsGZkGmbJ86DRhnpB5dQL59fZh1o+4s5gf/j&#10;M0vuAm0YyUP7R/pi9YdF21L5B9tAvoBq0SR2bhZM90FUFrclh9BgWuSj+SZ2pCsy6fe/gIo8JbjN&#10;2I1jQaG/qvxR50knvyOQt5XfFNMjw7Vov/z7K9+2v7L2z5mQzRojnf+tcqR/s/ljXHx++MySu0H5&#10;Uo+h782AzpciD7TNkrrw7UF+ltQFT2fkEi9E+v+geGDBVIs5KWaNSZ8WM1vIrQdKhoOY9Vvz9qLY&#10;1DdWeBCkEZCOArU3G9+ved+jjrvMmYv+mTZGOGVYH+/LSK4B0Mwzv6aquy+W1I34DG16cZov24P/&#10;R/ofZfnxxDqwZEIOJ8n4zk2CRSZoVotGLHN7BWjbWoIzEGQA8kUe5eJcDZ+hDZm2X2Ht6XrrvtXt&#10;615YjACHNiPY+j6Brf0yS8jWudAqJztvgYqxn195MRsSIoB+Leuj/w9uMqXc3cYyGmd0XAt/qQNP&#10;Z2QPJoWfJNHJLj7ViSoTQFs70uikX0H5vm0w1NUuSXGUr+X9r9m/S4byLJhcvnVf7OsEDFgfnZ5W&#10;re+mv+fxoMyhX8KWutav3EreUUBeZT6ab+LuC0SwzCe6LlFm6R8V1dHTHfkC/GTP7Nx0UfvFF1ww&#10;wIK2X8SpHalOfhdokPfIjhmgjn5ha94oK9HmM9Yg3SqvNG2XiZi5fgXWP5dv3dc0EYPZ/dO8HQiT&#10;ORtdQyWSZ3WHQix1t2PWBlHyqDa9ltQF6l4Jf3C9+Dpk2kF+Ma0dT2bnVk3UhAg1RTEpZsjLi0Cm&#10;bSVoJ+rj64ifxabeXkReWKxVfxRm5X7dW/dtniDgXz/BKXMA/Tj7xIz8JO/qO1nUZ3TDhDnm80VZ&#10;mTGetaasv8s8Mrcrh24VYu2W/pk6kF8OJlU5SWbs3MTCO8mDhTdtEevPg2LWaOf0UxnKQcCp+mIt&#10;b/kcgfyx32P7NJuAyXw46pfS9Bo7jc3uo4vxGbrFaHm3HlxKnfaOxCyal89H/x+c862NM/K15EtQ&#10;Z79plljFB0HIX/yOBxMmOtllYlb35qN54HpZaPvTVKIuAJO8XDhq2KUPBBrk6etnNvQy5BLrg1Mh&#10;w2Zj9knjTaAPEOQwL3VeQcD8yf/ArN9ueev+is6to/okRWcFvtKGasOEMbdLQrTEDPlH66j1qoVk&#10;eNMbzQPXl/7Iz5IIOZyooR1PcwcY3LmhHuK3f31OUsyai1jyyoqA1q0hMvhZbPiXb8FRGb6sTH+8&#10;CdQfhrHAOGGuQXzQdmln6p2Rdr2eVu8U+nWMfPkwXUODJ3TkL23YBXy0De2yS0JYfadsEBv1Gn/J&#10;QvBWIcYW/VHUIfV348gvxu94sGAtqQtdhFjMA3kA8dnfYkmepo7ELLOIgbbPLeY1z9EABpD/4QMF&#10;KMcCWrb+M0Ed0L96ohezeutbQzDmZtPfsO/N8nn0hcVHY2TtGh4f7VcvPpI3yrVLQqA+kseUDSLa&#10;V+aDekbzaa3L6MZZfPwbQfggCPlLa8cTnaji44N9+PabXzCoBxaAJXeD9lRBYUDMWkHGbMotRixo&#10;Dfh1/ho00C8zyomCMtF2BFPb8HzsbfswK1cFDH32ZJ+cjhHqNOGEgM2B71v9OblhQv+I/35dynya&#10;sUHM1Evr4/swuOnVTVThP7KuyS9FJsZ+BycB1JK6wPXOPyyIrZ1bZiG3Fs3IpG+JGeoZ7aMWqBMW&#10;dNVulCF1RhlPLVaUo0F7Gcv0+x5nmJW9e9s+xuGpvljZ+sQH4bWe+DwpNiXrPKjyl35A+XZZCMtz&#10;d7cD+aEf7ZJuWhtEqdfjD4tZm3w9+CAI+Yvf8YiFJtkMIUJ5VdAI7tyA5jNpRwo0mLm24ecZi+ju&#10;W1c92NjdImCan/S9CvMytihj94Z9BEWUj77AnPmEaLVAHVCfQyGbOEY6Bo1y8Fl23rbWAeqcEV/N&#10;y9UPeUfbjv5yeYS/98J8KfPAHLIkQraJvwtk0WAtPrvTXWaSaZAr8wiKKjhaxJkdKWgJzkiQWVGR&#10;PAiUYre+5xF9pBuY5futsICZD05O/4bggrbAUGf0C/KPjtubsDl0+Aqxtf2zxuhoU4M1lO1Ha8M8&#10;MXN5Sd0+8pIFnwf+n+0j8ktBUNpNsqAYyaTa7brEpnxvlhENBFmfT2YRA9RJ/cv85ohZ8xejtc0S&#10;3OyyqWA8IDoY21bZLbPrtlt+CCa/OXhYH/349zxqvhi3CXkiL/Ed3iBqPn6DEIwzQPyGvhYhvxwE&#10;OUzQYoKEdjw24Xf+yNOSu5ixcwM+OGieA2JW5mU29PBHKzjAUE+UN5L3ERiLsyBdmvaXtBHX/3bx&#10;WkEb0UfSP4enVf1c0mcJGdA53zgBjm6YkK8fa61/ch2g3TPyEj8/74c3vcjDkghZwKQoJwkmjSV1&#10;IRN+v8MM7ro0yE/YuTUme/qvYFdtgsnCHgnwFjRbojL99qIF6cs/HaPB6csEbMXGA9/hHQo9+gd9&#10;M3oi99xxixGoSLp89ee8mE3ZIIrf8N0X3zbNI7hxJr8cP9HEHv1T6aBaNBKEo3k02oEJH74VgXKl&#10;Pv57vOFAg6BYLkYYfs7U8Qyrf88txa96RdYK2qtj0SH0dwiZnp7cBnIrb/BWM9ZiNe6yHrNtwPzY&#10;5SWWqWNLZKOiiHGbseklvxidJMVE00UV2PFo8HSLMzrh/aJBHbAALLmL5oJJTnbxq8QMgc2Sw1gf&#10;V7cYEWiyu+YWOhZXQobgJm2J9u9Px+aHPuBx2j+L3SL0Z+ODeo0Kp7bP5T2SL/Ir89L85DNL7kbn&#10;/wQhEp/hh8XILwcTazdJghPNT3r5OfQOtbft3BrtGdo1Y3MgdWneYpy1GBGw0N6qH830cwkG6Otv&#10;CQCbgMl8POqXnd0s9EfzwMZm6OQPrK2VmGXzbd4Oza+p6d+boW6zT87kh4MJsZu0suAiE8374/+R&#10;gICyJu3chm9XAr9oYCNihvx2/SuGn/G5XTIE+hpt92X4srJB7SeBNmIjJP0Re2GxCb1lMx0T1vp0&#10;vtjw96babjf/17yz4251niVmw0LUrM/EOxvkl4DFXE4STD5L6sL7R2/L4frSPyNErQWTCRLIxy+a&#10;aHtKfNvUsEOfsBDXIObrW5aD9mQD2ltBezC26EO0T/tA5sxhPzTMrr31rfvgbIzwGeo/Wr5tKFu3&#10;stMnvgMxm/JXsNU+ePeF/GJGT2e6G95PskdPd2DWzs0CpF/EqUWDPkAA2OW12JRbjEe3rmAW3H+M&#10;kKGeMMwFjOUqVjC75bW83Fj6Lipcq5nPsy8sPhkjzI0ZdUAZzf4YCPatPDObTDDrliX6a5fHpHVE&#10;fhl+omDBW9IlmFDVrikoJCPlg2YdEgumKYoDYiZ5NXfMdkkaBH3fZ4V99GlFlLuKEeqB9prd/oZ9&#10;b5bv47+CgHJUEPyc/GtTfi0D5WjfuvytT9O3slsChLZk+m/WmkJ7yjyQJ9aBJROyoMGnmCgIMpGJ&#10;i2BR+stEe/xPpftFnVl8BwsvtYOGD/phl5cYFqVdkgL5oq1VPZe8H/2ODOWgzxD8bA58/G37Vv6/&#10;UB8IylN9sYLyVAwOhGzmGNl8reeYlI00uywM6od6+jwz4jFrTTXzCW6ayZeACVZOFAQDS7pk9FYh&#10;JrZf/AhEltyFlDn8vZmdeHa3hVCvTOCBj/hPecVQCfrlKFCKTfkTJVdYYEF/T39hcbct47R72/6n&#10;d+oYc6wbP4dWs76aNkY6F1r9n9yArdjY7vOUemfybIpQIi9cX837xAmPfAFYGOVEwQSMTDgsoNIf&#10;i9qSutAgUPhL+R95zF/89gKUFDPUxwc1rd/gblLyqHbNmjcW+o07Vduw4LZh6oXFpam/9A3qrCZj&#10;DdM5hBO2CRQM4o92YX6iT2GoS2ZM7gT1wRzWth20GW1E/c1lCJ2r6Kt2OUOn/1a+GJtMn1s9p2wQ&#10;UYcZ+ZAvAIutnCwRQbJg93chywSOTDTvj/9HdrAoSwP6Wv5Sh/DODT4uj3l/BRs/DwiOttGN0Zqv&#10;2C23F5HnetvMt+fM7Fp92z7qtorRHXX8NJgfmDdH/aOfS/osIQPIS/Ku3ygi4zRSDsYHY+bzRf0z&#10;Y6f5TdogYh7t8pF+ndmn5BdhC2Q3WSKTDhO+9I/eUpPy0mIKcH3pn1k0ehIo80guGAtw+9tNSWFc&#10;gSBUeS42/fYi+s3KOwzSpdk13/fCYhN63x+roV/QJzPHx8amfQpMnqBW4Cv5VhsmlGeXhGjlp32S&#10;6A/Mq6rNN96NID8cBK9yskQmMSbobrIFT2eYmGXZUTHykx3/jwpR1QaxqCgDXcQuyOHnkaAm9Tr8&#10;JexIP12BvDDuB8K5mdXl615YbP0DoT+95Yo09M3sfkHZLQFd54JdlgJ1lTwq8cnme5Qf2mCXdIO1&#10;U81JiVeWTMgem3w7QYgsRizecrJFFgHK8ZM1OunFxz90EVqEWgeXR2bBNBdxUJxLWvlpnhiribtT&#10;CxinpzFL+4Nys+35qWA+XvUPDOli02/9Ij+U3yxT5ld08+aBv1+DaEtmQ7ci+e2/60LfJeasroHG&#10;BvHb5iAJ4AUJP1vSJTrhyoUePJ35srFwLakLBJCdvwRdS+rGB4vMgrF+qHak2WDTCjJm024xWhlX&#10;gfrr3rqPtkLEMDd9MPVmfXeL0Gs9cFuzMT74bMa4oJ0+f/15YMPk13Q2P7RNfPcbOlkTs+Y/+YVg&#10;0pSBE5MvMmH85MXPlnQJyikXE/4fWaA24Xf+WKCW3MWs782kD6sdabQuK0c7ZrEpwoJ6nQoZgoaM&#10;Y1aMfyJoK/pX2t/7Kwi3Cj3G6ERMp73n0bcVP2fnreVZPVCSvnU/cYNIvgQf0DHJLekSm3R/F4QE&#10;wsgC95Nf8grdKkRdS/9I3YEXVFi0DsDXQ/NM7nA1kNV1mnKL8SiIbeVIAEX7I2P4U0Fg1LmPOeg2&#10;D0eG/rlb6E/HCBuNhDh4bN3Wt7LRvuTp5yhPtMUuCaHjUuSj/TFhDZBfTrkLxKT51OlMLPyHQ3f+&#10;QTHVwIFbRX/LTy0+qUP1y6fZoAM/1ydDQaYEwQB9VOZd2K++rYh22XxZfoeumPNXpuMhPnefDHQ+&#10;HowR6jBrfKp189fS70GEn+RZiVkkHpRgHZb5aH0pZuQKXUDFxMHCtaRLbBJvCwP/jywIlLUrOzhh&#10;xWcnRlERqRaNBLnogtYdfpGH5iOBx5JDwK/sT81rgpghEEu+9c55sV8jZGgD2op5hDZhfNF/vk+v&#10;zK5/9IXFWudjkZ36nkffH/gZ/WWXhcH8lHyr2+PZTR3qUuYFy+ZFvgyZPLtAF1k4WPClb2Q35k9n&#10;WMyW1IWf9GiHJXWBXarzn/KYPwKGJYfw7TEbenP4UQCD4TOUaZe+BtQZhr7FeOg4YdMlZqdXfXMI&#10;2mWGTdHQOyPN7yMvLNb2HAgZ6oV0u3wIK6t9i1H62C4Lg/6SMajELLo5XUF7y7wsv9fNU/JCbJL/&#10;FZWAKMC3nMjIJxIIEDxWX1hkB9aod0iMtO4SwFZ/yyO0aFp5IMBacgiUvctnyWvoF2RbgQam/TaY&#10;dxSUpfUpTk5Sl8fesO/NytF3PyKYP9kXAOXp/G+MD2z2GKGNrb6Vz/41UgbG1OerPyfFzDYs+3om&#10;1xT5QryoRCaiTLxdEEZelnRJdbKRhR1ZWJjk2bKBr7v8HDrdAV8HBOZMcPB1UZO8RwIN8tz171+b&#10;cuvqDNTbAh3a9aq37WN+o24jfTsCykU9jvpDP5exnzVGKM/P07UcsaFTj7SjFklZx1jbdkmIljii&#10;7pZMyDWYgOvkwWTqXei2UHa+kYmswcV8zb97cWEhlb6oRyRAeTHF/6MBBDvJsg6ZPADaXdYFhr6x&#10;5DA2LtUj0ygDZUX6KYIFo0XAXHvuNGsXRAAnPLzUGLdXX/G2/RIbl+MnS+VzjPvMOtuYNG8xZuZq&#10;CfrYtwX5ThazR+8ikB8OdqtuAnXvhrxvJAhjku4mb1CQ/CKNflmMhbLzDwqIF0SY/Bze7aIPG4s4&#10;vSNFEEdf7vJb7JY/I4M80XcIZI0yTw3t1pOTnZ5gOi7Sfhj6E6YbB+kntA1BD4ZyMV9+QrCzMbkU&#10;spltQV5HZcpnQ7cYAcalylfGMZsvxlPqu5u3I/mRLwWTu5xEkV1b6YuFEwmYWMBlufjZki5BHUtf&#10;sdBj/g0R/8hj/gc70rSYIchU+YndESz1e45FiJpBujS7Zvd3ytD23xyseoQe/YL+mN0P6F8vDmV5&#10;dlkKnfsyjj5vsfSDS7qeKWZkFEwYTPJiInULg+6oygko4mZJl/hy8f/I5JXJn37MX8v2QSbgD/yC&#10;ziy+lpihD6P5rCB4lnlZflN/Z8cCz+FJYzVL/84XFncIPdLEpguZzanq9qLZlDeKNPOXOZFti82p&#10;vfjKz5HNMSEKFlU5kSK37aoAGgic3hc/W9IlmOgICKsvgocldeHLxgK1pC786Q51iQYK3QxM2pHC&#10;R/Kqvi8Tm/pXkBG0yn73pmlyzTcJGEBbrX96/tDpLb/rZ3Pg6PbiFPG0NlanPpRrl4RBnr7O+HlU&#10;eMmXIhNou22GiRSZ9OUpJ+Jri29bGNFysYBWX1hIhL0YBhcP6lm22/IYfsx/RMyk/Kk75pIrIbPP&#10;v+6t+2gr+kas68/r4Lq7grSKgpuThQ1vatDW1hzAz2Lp25d6kvV5SjtmbcLIl6GnhHIyBU4qWJyl&#10;Lya8JV2iQaDwxc+WdEklSLIALKkLtDFbNvB1l3Z3v01lpZFH6vbKkZjJZ0PfkQALYq1T31KG9DvK&#10;+SYRw5xHm6X9l09wWrre4rurj1ah8WXDVOAm3Go+nGOD+aMffR9SzMgQmFTlhBq8Zdj9hgFdDOaH&#10;SR1Z8FW5sVuk0x/zjwar1u3KSN+taF2KftzyCvRHCwtgzQdLzH71ex5LdNOG8cKtRNfXJ3Z7/5yN&#10;ET6bVb6ul/bpc+itNajf7DwJSd9uxHXlRMdit6RLhk52TlCigiS+/nQWEhLx2d8mlIVpSV1U9U/k&#10;AdDmlpiN7sjRHyeBW28r2qW/Ep3XcQFbThay0cLctqxuQccdQnYyRjNOOLa+p99iBMi3zFNN+juy&#10;jgmp8MIiE7X7dqM/ZWAxW9IluNb5douK940sLpRT+oqNPeYv/pFFaMFof+smcbuylY/8PCRmRwFM&#10;80bw/GVChvZiPmD+WIDVt5j4th+Z9dP2BKdlextW3+PXY00co+Y8nVCGzbH6Frb0P9LsMkJy6GIu&#10;J1ZgsvoJ37srtEmdOtnZQvvI6czXO+oPNCAV/tH6A+uDSsxGgip8W8Ec+Yr92FuLqLdu2mReox0I&#10;nGgn2uXbemXm85EXFqPMozrjc7RtVn0wp/08Nxt+MbbUsxJJtM0uIWQMTNJ1YmFh9E5Ym5zbAsNE&#10;taRLEFxWP1hkQuParK8GtsJXLPq31rwYhR5T9u1G/0me4e/NpNzdDjebz4r4H31Xdvt7Ho/A/IJh&#10;k4Q6rKIEs6fiUOfdG/blZwTL6gXHrk3dZr4qYOjf3rUxC5SHth21QT+X9Bm3F8FRefhZbOgWI/KW&#10;PKpN2Gi+hGz4AI8JZ0mXYCKWvpGHEPzETp/sZEFEgoz4pn8JG32F8rJl24L2gSK8mBFwXB7p24zW&#10;n9XtH+Q5+lBJD6tIoR80kNrJSdvk6nS3aZmLAOr7Hz8hYCs2LqdCpiI7ScgA2ts8oeOz5Pxa0XF2&#10;Jz5twwNzjHwRMqnStxvl+p91spPFvytXFqoldSE+Qw+CIECV/vJz+HszlLnLQywbFFpBxuyW9zwC&#10;2xRAvHp+8fgWQ7kmnPq2fQRy1OtT4lWCfsc8OeobfI46z6zrhXgOP3GI/vXzTMsaFElCKrCoy0nW&#10;O3k1GO4naPpkF5nYZX1hkcCLRbvzDQiBF1Kx6K3K/VsQZIFHAwXqsMtDDH1pySEOxUz6aGawBBbQ&#10;9PRVlTfJ0C/aN9ImFSsTLJiWLf2Eetwl1COgv21+oL6HQoY2TB8bWQOtMtfy7LI0yMPnrz9TzMhs&#10;sDjKySb/7xYlWYD775ICE1Suf/xk509nCHyR4CA+u9MZApAldVH5B09VVf1hEqgtOYQFz1uDDPoW&#10;cyQiYqjDKkRo2ypEMPQX6oe6Q4xh6BOUExnHN4G2WBv341qY9skdQoay3Zws7Lb3PGJ837ipIL8A&#10;BIhysiEAWdIlEITNV/5vH1/yqZMd2lb6Ii9LusQWf+nbXWfg6x31bwaHxO1K0NqRzwwyPUEaZunb&#10;wxaYFz9VmCKgn9HmS6HHSfMGIUN+R+ODz1CmXZrG5sCjt7IJqYJ872TzooQFYkmX+DI/cbLDYosE&#10;CvHd3+aUBWtJl/iy8f/o7rfqs2D9V6Ts+vaPBNZMXh70ie8nbyqc0pZvEa8VtFU3EtJ+3/+lWdpt&#10;bxfBGLWERsuVDdKMMlF330b8fFebCNkoJzcWm318CSZnOWFDolQuKPm/fXzJzJMdgqolXVKJtwQc&#10;S+pC2rj/3i5QNjCh2AkiPrPkbqoxW2z4C3/0D8aikbea1l36ICriPx0VsUVALk+rYrf+YvbFGE35&#10;tQy0t1WGtj0QHwhJgUm8m3yBU1Y5cTFhe4PiyC1OXFv6PnGyA9Iv6cf8NaCVvsGTlQUJv9sN3xJC&#10;nX0+GO9IXTzwvQjWf3AqGSnjp2HCgY1D3wuLbxb6szHCZ6jrjPEx4eYtRvI5MJl3k68zUGMBlAtE&#10;/t99UpJJvxOHyGLeLZiHTnZYjGVbxWKns0JI1QJiCHx/4WdL6saC7D6gDYrZSQCD4bSR/gXvn4TO&#10;LRlTjMvld2JiNg63/3kd5K0bwKMxkvrOKh/l+PmFn8V4i5E8h0y4OaeswNN65QKL3OKsynzqZOcF&#10;JeLr6oz+tqQuvD/6LhogDsQsHczgJ/7736X7ax97o8hTaPsxLp0CVtgjf5UA+Z8K2cTNBsoqY8hq&#10;Ot8C64SQKbhJ333y8ALxxIMkCCClbyRw7top/7ePL/Gns4gAA/HZP6YfCCQaLFzAjAYiDb4usCHP&#10;bFBVcWwEcfTRE8H6adAenbMSnDHnIwJm8+bW78VKbKwPb//OHiPMRT+3zPhnX8jzDIrLNpEjQR4L&#10;aldm5y4OC6RcqJEy/SkHAcaSLsG1O9/ASVQXfOEr9Q+dznzZUX8An10eA2LWetRf85Qyfvp3JKg/&#10;xkvasnvbfqu9R2bXbgL2VFBHOVdChjrNGqOj8vCzGG8xks/gA32vuIwIoUz4xx8kKcuERXbLpXDj&#10;/5HFKj7p01l1MkRQCgYk8dlvHqT+2aCG/t7lJaZ1Cgj8J8G4wXTuylxCezAvoqJVmvn9wfzH2D4d&#10;yFEeyj6qv47PRCEDaCf6rFVWb/wg5BZkMexu4fVOfASx0i8ykRFUC9/uW5yyYHai1FtXLPpywT94&#10;shv9Jex9ewNlAw08ZbuX4Bb+3sSC5v47RMvviQC2itAqRDDMPzst6ttDYOgfGAK81Xd7077W1dU/&#10;axrMPyRgK5j7qMNRu/A5+mRm/Y7mgRlvMZLPIxM0ddvQT+xecfEnOwQgS7okXdcBUZKgkD7ZeV8E&#10;QEu6xNcZ7Y0EDAs+5cYhLIgA+fh2wFCfmbv+FfQvArHUPf13ymYZyrY6bC8u/nTQRh20b54XsmaZ&#10;d5RHSAqdqOUElUlrSZeUwTIiLpj8uzI7d/heCCN1lTIfP9lV9Q2cRAGuL/0jYgh8m/GzJXVj7a/F&#10;TD6bFcCQjwXpV7xxH/MKJz+M36w2jmLj8A/UsVV/NVmPuGZ2nTE2J+Xyd8vIe/CngF5xwaLZ+SXF&#10;BYGkdwFise7K7Kyr3pop/FC+JV3i+0cWd+Q0ub8101lf4MuN1Bl4fwS7aKCzIFqJGfpgRtA0ETs8&#10;aYya5osg/1eo/s3KW29PvvqdkaiXionUXdvSaCPM2jddyJAf+uuozMh8JuQRsBDKidq726oCZiRY&#10;lye7QKDGtYVftxCOfNfny3ziZAfEZ+gx/7KP1RLBRwWgyEPbL31pyWn05NohZEgvxEiFCO1AX6xi&#10;BMOYwNDu1ayoHwna1tM/Yrf8Phvys+8mq/Lx2R1lEjIFmZy7gG0fXyKLbsrvnyEfS7rEBenbHyTB&#10;daUf8rGkS7zgh9rpfCPlAj82CI6W1A18dnnAEqJYgiB4FaiRpuMlZX1T0FRRlnHTk0+jX1Zb++eu&#10;k6XU4fT2Isq1Swl5HzNEInL6EL/9ibDz5DFLCCN1rYQhENB3/SNBqFdEgfjkH/NHQCoEA/+PBj4/&#10;RpZP+s+IoHz0ZVmvnWF8ROjuCtJvRfsFJ6HlFHoq8vLvrW8XQb5Hmw18NuNkTsit6CQuJ29gJ19O&#10;fPl/+rahfXyJXPv8gyTFThV17Q0mIyc7CFLWF4jPTgzRb5bUBfoLbS3ziPSZR9vjb3/+NX2PoV36&#10;FWwiJuNa9XNt+svZkc1QFK0PNm6NMUL9MH965z0hH6U69XTuwrwfJr0lXVIuYvl/Wgh7Fxnqtvqp&#10;PSCEGiBK3+TJDgZBsKRLUE7pKxZ6qhJ96m834edsQEPfY6zK/DTPLwqUaCPGEHPC923L0De4FvPP&#10;srgFq9fxqVnmzt11IGQqCCrlJO4NnhC+0q83YCP/0g8LypIuKXeQUu/XCiH4xMkO+HJ7x3MF5ZXl&#10;o88zogMf8a1++RZ1EvvVQoa2od/RTmnz5Z+Ngdk1+qLgu/vGxubwe0x8jrrb5YT8HHzQ6b21gQn/&#10;pF91kkwKoVj6QZLeQPOpk111OpOxtaQu/NjIz+k3ivi+U5P63B2sPwHahH7C2GFDgX6r2t4wu+6R&#10;t+4DlIG5eFQ/fI42/MYxIl+CTOK/pxdZjPbxJaUfBMM+vmTnJ2YfXyJ+eyHsDLSfEEKUUfh11xVk&#10;T3ZAfHbfnUVuF2FjgfJK/4iYrmh/7/tNDeNnl/xoVvHS+QhxCAgYTMdX/JDHU8Khp/4LIdM6dW4u&#10;CXktZfCRid19e6v0E+sO9rvykgKKBWgfXyLX7oSwN0iPnLKybRwq053OImMJpKz97cFA2SsW6HdB&#10;U39OCOMnUdGS4I726K116QtpS9etQ2/m89ifjSlB/VH3o3rr55JOISO/At25lZO8M4hhwWf8QOkn&#10;CyoloBE/XFv4vVoIEfRKXwQkS7pErk8/5u/FEH0dPT1gLqF/y3wg5k8H8StWsdJxQrvFdKxlnKTO&#10;4T8T4w2+YvrOR5Tx1CmspEfIUMe3jQ0hQ1TBtzNo64Ip/LJPRvYG+6zwAgTn1Q+L2D6+BNcWfrc/&#10;SKKbhEknu0g7US7KKv1767zSzEPEYXYwR37aVi9Efw2vtVJDH8BQD62b9K38nBaqliE/y3t776NV&#10;9SNgXVqbD+uLvvl0PQm5Bf+kYu+uXhZG6vusqrykEKb9kt+fIUjYx5eUAQUBpDeoa5A2P1ikrrjW&#10;+XafzvyYRNq6UrZZ85AgP0PMkAfaAsFoCOajhrHUdkI4Zawwt2YLdgbro9NfB0DdcQ1vLZJfjUz0&#10;vTB1TvgqgCb9ek8CWeH1fr3lzRJCsfQTlb19ioC2E18JbJbURRkIEfiiu3c/ppk8PBhfadOjb91H&#10;WegLHQecuCAAMn/eIlwlhdCf9pG1h78UTb4DLIhyAdjHl+iiX/0kmNrHl+z8xHqDNhZlxg+BKeNX&#10;ldcpoLOEMCJKIyc774v5YEld+H6Sn4ceAEH/+TkSMZS/mvanmAk2HujYvWkfYoVxRZmYFz8h6KOe&#10;GN9yE3Jgf9A+Chn5KnSR2yIIBVFZMCm/Imjj//bxJWU9n/aT/7/71VxlG8V6RRvI9X/HUdqJeljS&#10;JSgHPqu/5ZF6NB+BF232+Tn7Y9dsf/LlpwjRCGgf2nwlYug7iF1kDAn5VSDIF4si9ei9/L97V1/6&#10;pYUwW88H/CSo7ISwN9giYBXlhR4kQTlFmd3ff/nTWcQXYNxLf/m5W4RLIE5lG5x95HH3T1OK2Enf&#10;rPbYL2YT8mp2C6MzIGHhZPywm3Z+/UI4x6//ycisXynYAYHAtYVfWghxm8mSLinLhIVOZ/j+pvBF&#10;uzMBFfVHe3d5LaavgLLLvgL0v/ZHh4ghnacxQgq8wGCBWNIpWEQ7v84g6v16hcL7YdFb0imz6pn2&#10;6+xPUAqhWPpBkl5RwXVl0EQ+ltSF+Ox/5y0gpEA3RTL+ZR4wC+Zf8Q5B9AFEG/Pk6nYiDOOFcYJP&#10;ZvNAyK8GC2O3aDpvc/lbVb1+CHoZv2x5T/tl2/chIUyf7Kr+CZS70hIz5PPbAzXG2vq++4XFEDH0&#10;OUWMkBOygbsKhp0PIdCvjffLCmHviRfI9buHQSLBsvSFYWNkSV1U7YVJ3X9bwEZ70DfW3u7XZtl1&#10;fEqRkAj+RIEAaUmn4ARR+vUGbglaqV8R+KQfgot9fIlcu/sezD6+xPv1BjG5dooQonxLusRvgiK+&#10;AP5oY5lH5HT4ZlYBw/rofJhjM73lKKKOsaGIEZLAB8S7hQnBb/P778lH6GXh28eXZP3k+tyvJDzs&#10;t2vfA0II5Prdya53EwRwLXy2cmGBU+VbQD+jLbohXG6dhl9abNfr04mRPiSEHOBPWoGAmBImuT4X&#10;8IvviVC2fXzJDD/5f+pXEp72i7SvHD/5f7cQIvCuftEygfhs468WaOvTrKJlJ8rhFxebz/YrCL19&#10;TgjpBAGlXHT28SUIZKtPVpjEIg8w/A0gnUEQAaMoC35dJwGcUn+zH5BrU+PgN0Chk52/VSnz5umg&#10;jvJWocKtwVWsYOg/zOusYHlDHsiPAkbIQ2DBbYtQgpx9fAkWfbF4uwPiLpBGTiJ/y0oH/N7vaTTQ&#10;FX69Qfun+PlTFgKuJV1Sjh8CdiRIi8/udIb6W1IYlIvxRN0xH2weI381FSUzrbMY6ruWPdtMBFW8&#10;0C70sVWVEPIUshiHbwHK/28VJgSvjF8VuHsFDd+LlH6dgVcCWur7yE/7ZYUQAdySLvF9GvEtwViY&#10;eNwmTmdm5W6v3+LJi5AXsRMmWaj28SW7gNIpaNWJqfNkkPZLnmAQqEq/XqFAkEv67W77Zv16A2vW&#10;z/cLfrakS6TM3ckueoJBHcXv792Emwx1W09bGE+0EfOIwkXID8AFmv6HJooggIVvH5+SPTFl/SBg&#10;O7+bT1qlUCAw2seXaPBcy5PxsI8vKf0ip+sZfrDefqnGL3CLE6j/fuO1M/S1poupGJlJGp4g1D/w&#10;qXXH+JhIwTA/VrFCWyhYhPxwZGGHT1pY+JuPWG+AQvAo/dLf+SRvHSIfSzoF7Sn9AieYnDAtwXct&#10;L/d95MN+ESH0/Yl5YEmXQGhcfVfbHnenEBFClIygaZApggsCiyWdkhW0tJ8TtMBJa3fr0D6+pBS0&#10;SMDfCYXkYR9fsvqodZ6S/Wbkbj8g1/99GETaah9fYmXuHiTBfO2db4SQL6MMFr1Bapag9e7U/a3D&#10;XkFDvUq/gKClbh3K9Y89YOPHQPqy65ScPe2mT8munr1zDPjxQz/1jiEh5AtxAaMr2GSDmxemXkH7&#10;9bcO//p0j8GsTUX2tHu3n57OSqEP+BJCvpRdwLhZ0Hxwywpa4KT1a28dPj0G/rTUOwZZP7/56e0X&#10;QsiX4r8XwYnGkk6ZFUx7T1rpoPiLbx3OOmn1jgEEpfSzjy9BezJ+5djBesecEPKlZAXt6WDqgyJv&#10;HebHYMbmAGYfX7LzS45BZDNCCPlSflAwHb51GAmmuHb1Qx728SVbWUt5v+rWobQnJ0wTbt+KdW8q&#10;CCFfym8XNLl2+NZhr6D9lNu3vi8zp135f/8vjSdPuyijKK97U0EI+VJ8EJbA8eiTcnd/f1MGYYiU&#10;fXyJu9116wktu6lAn5d+vSc0CG3p1yto0p7h7yMjY4Brt/ICmxFCyJeSPVU8LWhPB+EZpwqUbR+f&#10;kt1UZAUN+Zd+d28qSr+sEEb8CCFfSlbQnr5N5oNw5lZlOpgGTgcooyjv1luVflNx9xh4QevdVAxs&#10;Rnbl9Qo2IeSLKYMGgoh9fEpW0NK3ySYFYfv4EojR5vfSW5V+DKS8R29V9m4q/Nh1+7lbsZFxIIR8&#10;KS5ovPJ7n1lBOHA6eP2tyuwYoO9KP/StJZ0ybew6Nz/A9Wd3GwkhX8qTwfRpQUO9dn6dpwMI++qD&#10;/rGPL5HrX3+r0vv1jt1Ev+6Tqz+FwiKCSAj5Mspg2ito2eCWPR2k/R6+VSnXpp7om3Gr8m4/P+a9&#10;cwXg2qK80AMepe9m8hnqY5cQQsgCAswaKLLBrfd0kP3uLevnT3a9gob2lH69wTMbuNO3KpN+Us/c&#10;L47v/brb5zcW0VOW+PzdKBSGumOssOHB2OIEvhrGjKJHyJeRDm5FYOkVNC+EUl7fye7hW5zIf+d3&#10;963KrBDKeKXKK2+Nxuq5f/Kws18a4949z1bKPsoa2mrzXf+SNfI0QfxfKroyXzBHettFCHkZ6dMB&#10;gsPqJ4HBPj7FB7asEPb6ITiVfk/fquw9IfwYP7dBkDnQtbEAbp51by5KUJ7UfduA3W5S1k74ZF5k&#10;6k0IeQhZuB/73geBwj4+JStos25V9gaxT/t1C68vr7Nf/DhgU2NJl/hTdmSueVTYDm5DPmYmdpiL&#10;6L/evieE3AhEZV2kkQA142SHgGAfX1KUhWBy668XZP28gN7tB+HL+Hlh6t1YAATy0jdye07q9/f3&#10;++DbKaRHoB3aByLQenoSQx+oyJhhrpj9m9oihH98O2aZrgspB/WgyBHyMLrYiwVpH18i1w6f7JCH&#10;fXyJBIjX3+L8KX6gDOjoW/v4EohGWSYCtyVd4uuLct8Q9CHKuqlYhVH6EXNM6jhF+KSd28MrViQh&#10;5A508RaLD0HHkk6xBb8u2NwDCSJu9vEl6Vuc+8B9ux/64kk/V8/nH/AIjCEo542a1L93zn0SPbWX&#10;gifzuByzoEEo/0mBI2QysigffVktgvXqEwrApRDSb8OPQ/eGJPk9GqhESfKypC7cKR3WfVJ/I2i/&#10;jBkeWFlvaZZtuzTx/Rf8eYuSkEF8YOtdVAMnu1wA/rCffXzJLL+7hQn5l35i3aLiv2OUuoce8EDZ&#10;EO1dHj9c1DyryJlYdZ/k9FrMheAmgRAiVAGx8zaI/y4lK4Tdftnykn4IRhk/377eW3nThElOCZZ0&#10;Ca4tfXvrCirfzvquoD9LfxhObpE6/CTQLp2LIlaNE+qxoZ8pboT04QMLArklnZINwN4vW97T9cTP&#10;lnRKVV7nBmFQmHLfoyX7FPj6RspdQd+Ueaz59G4efjJ2StUTnO+DQxMx7J1PhHwlPjDhhGFJpzQC&#10;Wlcw9LersuXdXc9Zfr31BGlhcrcrgyetVJlAfPentEBbV8SnEjU1yfu3ntZaYHOB/us+vVHcCGmD&#10;QLYuFPl/1xN2PnAjAFnSKQ2heO0ThFm/rEggSK1+sN6APnLS8mX2nkRBYyz/IyNCOJEdBnKpn132&#10;NaBfMYbS/ssHTPQ2rQghfMydkO/GBZPuL+dd4E4JBfKwjy/Z1TPph//bx5dk/bxI9Aab6nZl4Hsp&#10;NxbdIupPzJF2Agu8af8VC+KHt9+QhrK+6dQGVnEr5+KRoY94aiNfjyyGRx813wlFpLxCKJ72g90t&#10;TMi/9JPyI9+j7eoaCfwop/SNnNJAI9imn1jUvivEuWUoT8Zx945F9RNDQF8NJz8Y+uI3CCHaIO2+&#10;Fjf0n8yHbxN/QhRM/nJB2MeXlH4jQtG78BC8Zvj1CpMGysIPQdKSThkUpiknrUiZ3hcB05K6qMpG&#10;HhJ4LTkF/Mu+mGqS7yqKMPQV5gjKxBj3zqtPog9zuXXUNAob+TYeFwpfXqdQVCefm/28MKHelnRJ&#10;GYwlUN4u9iBbJtDAXpSLPrOkLtCnO/9EHi107PwJ8imD8LmTYO/ceRIIsdT39Ps2tCNyC5uQH8vT&#10;QuH9sCAt6RR/Euj1+0nC5NuIYGpJl1hg+1tmIIDpjr/wjbR1xZePPJCvJQ9j4oZ+ve3lwt2G8leh&#10;k3kf2Xjchd5edZtFbziZUtjIryYrFLMEBkHKkk55gzD1nkIrsQ8EkWxdff9EfIFcv38bfqB/VxDk&#10;yzxQBwR8S74FzEMVFTHtdzM9UZlJPfQt/Fq/pY5/9LuoicKItqIPUc7dbb4C7T1tm6RR2MivJCsU&#10;jQD69CPxEb9Hhcn3jZT/yEkL5WR9qzrDP3HyaD20gDZZ8mvRDZqMN+qq4reKnmtLxDBHPylwOpdO&#10;hE3S/4PCRn4dWaEoFzz+bx9fItfnnqx0AfvNwuT6dOSk1T0ejfqG3rMoZe3EVCz8xCLq0BSCzpP4&#10;W1nFDu1Av1Tt6zCMJQRu5q3YHnT+nwgb0ihs5NcgkzorMNvJJ+sH6xUmLLrSr3fn2wj03cG1DASR&#10;NmrwK8qMBAwEvp1v4KQk9d0/RCHBzJK6KNurFhDxEt8GGISud6x/Auupbj3R+faeGeYS5mF0fEa4&#10;EjaMD4WN/Hh0YRUTu1tgloW8+fUG3lnChPIt6ZJyIUeEyfdNbxt9XRHgLekS3z/i233LToNs6Rs4&#10;OQOMRekPywY5Pz/UfvlpAP2H8cJ4Y55V7T8wXP9Uv1gdj3+RHSfsB4WWkKnozq2Y0JjwlnSK9+td&#10;BD9JmKq+CQQdHzQGxLC7naAKVsHgJP7+1mP3nPDAz+cFQ9B8+tbbJ8CY6wbFn5zPTOZqtr8j6NOt&#10;Z/WStN45S8hraATQpx+J/zEPeETqqoFs79t90vKBJiKkGqgKXyk3JIgA7fR5ZIObBc7mrS6U801B&#10;E/MQ60RPQY3+2Bn6DOJ2c/9cCVtk3hLyCtwE7n8wpLitEvHzC+hpYUL5lnSJr2tvgGmU2f2QRkNI&#10;Q6JUBahAe4GW70UoUH+P5XcYNCXtn99wYitBn9imp+f7tz+RTU2GM2H7lhM1+SXsdoyBwFUugEjQ&#10;9aeX3lssDZG4/clDX1fxzZ+0ArvtyjcQ0FqCFA1IGuAKf7Ohvy59FjRhGBdJ/7o/j4LxwrzqObnJ&#10;dbd+34a+93NnMxkb1NUuJeSdYKKukzYU7N0X/9nTC/KxpEvKxRapa9lGLTNQVw20q29A8DU4FGWi&#10;DpZ0ie+jSLnAn2YRLC2pm6r+sEAbjjgNmqVB/HCb7ubbbm8CfYP1sJtzRyZjcVffSPnVd6mr3X1a&#10;JGQILKBywvbu5qugGTu9PCpMg3UdOWml2gmqcoOBxO/4I21e8f1m+XTfXj5DT789wraaXIuytV8Q&#10;zGXeroa2wZCn5ot6QwwhEDJeP1EUtQ0nJ9rN5Jo72nd2ouZtSPJa/GmgN/A1/F79gIfUr/zOL3IS&#10;TZ+0EGxL396+BaOnNAS5nb9YJgihzj4fBLTeMbuiO3BPMJ0Di4j+kf+//gXEKzYGp9+3oT13CNvp&#10;xiOwFgh5DF3oNkmxMOzjS+T63C9mDwhT6YeAZEmX4NrSN7L4ywUdaaevb8QXVHXu7KeVhqD+R0aI&#10;fD5rXrN36SZu/+z5PulWs9Ogip2d8qyKHwX1kHpdvdbqX+hHc5kGxuWgPL5Gi7wLmZjDbwyB9S78&#10;QWFKiYveQtmXGXlryH4xBwJG1UeBxY/+LH01eASDq/j5nX3q4Q4pu/29yg3BE+gckbxVTBdh17ft&#10;ow+qOjxkUrae6tAXnxa505PTYtOfjsQaOtps4PNP9wkhShV0Oyem7qhLv8ACKhcjgpR9fEm2riBb&#10;5ogAj57SGqes0HdYWr4LfAjIlhwCp5Uyn9VQR7vkUdA2jP9qCLgwPVWhrhBEmZOoHwzjJvWFwE/5&#10;UzQYS+SJMlAXq9aj6Bo8aYsKzWRhw/zRtvuy8NlNGxxCuvHC1BvwRgK9XJsSppknrREBDgpp+tZh&#10;S5AQrC25Cw3uhX8mj5VWXmZDj/V/CrRnFT0bp9Pvqk4N44Q59oGgjjJlXp6+1mq2sPl5vRr60i4h&#10;5HlGhKm8BYFAbx9f4kV0RFzs40tG2on6lb6RRevLjdQZ+L5C+y2pG/HZiTkMwdySQ6A9rVtPKvST&#10;g+anwIYF/b6JXe5UB59Hf7cOZWFeN+qiNlvYdIPZ6BctJ7DpI2Qq5aSMBFxb7NtE7p3EI+KCILHz&#10;DeyIfTtRD0s6Reub7COA9q2+sGhQkfL8K6nij+G70wfagIBkyWGqcVjz/eXBTIVuFblG+48MY4hx&#10;651zI5jQnAvbxDHy81PLkPkVWZuETMMHp6wwYcFa0iVZgRgRw+qkFRAWL96Rtjb6KSSIVZvFMmIk&#10;fpWojQQ2nAiQR5nnZjid/GJhW1kFrnVqPTLps0fesn8lbBgju3QYrIe7yyCkCyzKchJiclrSJTJh&#10;y1sO3d+lYKIXfp+57RioL3zL4B0pF0id96c0CYKW1EVDUEPlA22DD7zSl/jcLknh27azLxG2FV1L&#10;0uZugUP/3Hxb8lTYZPxniauVU8YDtd9+aicvwwd6CZa3v3DYl4l8LOmSkZOWr29koXlRiZRbtRf+&#10;wUUuPv42V/hhDNTDB1uIY+bEV3IUzDZ7IHC/DfS1ztUzwV8NfXez+GOMjoQWa35W2a32Yo7xFiR5&#10;DJl0W7CM7P796S4oLruTVloMIydDV18sPku6xJcb6SfghVgsJEgqRggMRR6R/l5B4PL54OdRUQOS&#10;z9Uv/y4vIr4xcL8VzD1p/+HTiIXd+pZ9HaN2udOeUjwsQ8beLiHkPvzpoze4VeLyA05aZcBFgA36&#10;pm+VgmqHHNy14pSz8xfLCJHu1p2owWadojSgnZ3YFtMnAb9x547+6bktKdfd8lorXbcHJ0et14Qx&#10;wRxrzQHk/40bGvIgXpgiO7Vy0iJIIi9LOqUSw4GTFgKEJV1SCWmgrb7OaK8ldaGLfMAfqAgM5gHQ&#10;llZQjfTlFejrnsBtBoFb3rEowvoNQQ/zAe3FGDb6YzNJ/1dm43LFkeioYSwmjAHy8XmjvRhju4SQ&#10;+ZQTOxIk33LSso8vUVFyvsFy93UOntK8v/wcvg0jfsPfp4EjUcvU6Yw1cJf93m3wWfz0xcIw+Rlv&#10;3l/FT9+6r/NQNjoIlDAtU8YVbbRqvBrdpPm5UdufO0606L9GWWpIs8vSHOUfXTuEdCOLac7j+xIg&#10;LemSkZNWtr6gEmEJipZ0SdXegJgCFRHxKfOI7r5beYilRA3A1+Wl43jHqcAC92deRCzCKP0GQfwn&#10;5pqKX2DePAXqhro22yCGvpstBjqvDwQV5SHdLk1xdBpEW+0SQuYxKC6Pn7RQRlkm6mBJl9jiTZUL&#10;fHsjZQMvqKiLJXWjAaLMQ0zakf6bZVKH3QZhtTt30RgH7QuUfRLAH7K/tzylThA7q+bHwJrEmDbq&#10;qnaHsKHdrbHAGpnRJ5JXtXlCn1syIXPQIF9Mskhw/NRJyy+80ClNFlHpG6mzF0RY9DTjTyiR/l7R&#10;4FPkoSb9aclh/DgWed7yxyRb6EZF6qHjI+WiX6QOCIJ/tM+k3+Wz0++cphrGGe0X4Rg9pWTRcZY6&#10;NOsndoewYT20ypohPq22ZOY/Iaf4iZYVFwQc+/gSDWBFmaiDJV2iu/ukb0PAY6c0H/yl/ZbUBcr3&#10;gTkTlFoiNBLcIMxebFdDkLPLXgP6EXMI9dbAj/6AIEofoL4IwCaO2Dhl3su4t0Xg9OnMpwXObts9&#10;JmxWXn1ak3JG26596PIVS982J6TCC0QkgPkJ+oQYAr/gguXu6xwMBj7wR/01ABf+sOhJD2CcfD6j&#10;4nMQcDSYZer4NjRYQ/jsJChtq26FddrjLyLuEbZZY2Qbr+b7GkfbrH3v85W6WzIhY2DyugnWvWMa&#10;OWn5gBwRBi/CkXJ9e7FILakL32Zd5AFBBQiGZR7yc/j7NNAKcAgYlpzCAmf7RIMgHmzrT0DH1E54&#10;FnBDQqfB/6G+uRI21MMuHcav0dVG55ieqF2eM06AhCh+gUQWpvimTlojQgp8ucE6D53SvD8CmiV1&#10;4096mTyAHzvYaMABrZ30Zr9U2Dzrac6P1YX9gc/dwVlF+EDYdD0E5/QRRxucUQGSPqruVKDes06Z&#10;5IvxJx6ZWN23rnBt6RtZSAjiO99AkPR1jgTx1iktUrb6u0UeXYjIA+WWeWSDEASmzMds+LsJtMmP&#10;0c4koH6DsK3oyUL6ulfg0HezhOWIszFCPWeMj83V6bcgre67NYCfKWpkiCrAy0KwpEsa4pB+UhIB&#10;0pIu8aKChWBJXUAAy7Ij9QaNuodvG7Z2qcjXkkP49phN+cJdNw+NXfpq6Lu7A/fbwPyzfsFTmddP&#10;YOJUe+N3bqdjJGXbZUNIO6ffgmyJmuX52PeT5BeChbmbUIGdHQJa1tcvwmC5+9NhcGFVZQcXkW83&#10;frakbhBsyjxg2cXs+wM2a5cONP8TYVO7OXC/FTu9HX+3tRr6D300aUw8yLtVrozdlNuQECBtQ11G&#10;evOkJ8DGqffbNklkIv7EgeBlSZfo7nCSL4KCJV0y4ZS2PyFJXpbUBYLSzh+WOGFJvb0wpm+7VG0y&#10;mxkcLHifChvaINd85YuI0WY/pgd2y2ut9NRzcFt0xgZHBajRPuSNNLssBEWNTCcrDiosxSSMCoMP&#10;jpEFJwHc3zoMPbruF2bUX4P73j8lRuK7e7Iumw84EjUIjF0yBRO261PJYo8/6v4GMJ+OxGU1FZkb&#10;AjfKbpUHi87zFs38ZS2PCKbk0XqrCG8/kjgIOLuJFFhkPrBFgvHwKa3whRBYUhct/+iC9G3Horak&#10;bpo7VMkHn9slIY526Ro8B3foLRDcrgJ3aehnMX3pMDYlCFqo1x11ewMYD7QTY9rqD9hdwlbNz7/2&#10;Jzu/VjBuPl+MbXYzBlr1HcmPfCmN4N79nRAmXOkr9rnH8IPfpUl5u51mpN0rPphn8miJGn625BS+&#10;b1a761bOGrgj4nZkmAc6L5a5EX7zvlXpdVydbO8QNl2fDTFFH4/2Ffx1rFy+GAe7JIzkMe2OBfli&#10;/ESKCIsPYhHfmac0WHSnXy324HcbKG/nn8gDIJ8qOEi/juykq779a3+i/RQBddayRVR9mx4zGVcp&#10;+5Vv2zeReVTYsAFoliV9Y5ek0Hnb2sQk1sCKzw9zaGQdkC/EB7/IRNcFuveNPQpfiAombyTwNIJ2&#10;6ISIQFf6o3xL6kZ33i6PzK7S96PmNShqyLMZcGAS7O2yW1kFzoLq+DsWx01PfagP6vWpYHklbOin&#10;mcKmc6G9wRi6BQnf1hzL1r2VH362ZEKuwSTywmJJXfgJOCJKCDSW1EW1mIK7QwS30h8/W1I3VWCS&#10;vrSkEF5gYRiLjECWSH3aj3VL380MmhEwRzBW0r79i4WlL21McNfgmTfvY+6jbKnP0wJ3JWwzx0jF&#10;ws13LWNwjmn8WMbL55s6AVo9/XhP+f1K8iXogi4nUEAY/CkFC9SSLhkVUw0IRdlRf1uMf+sOC4oi&#10;qIQ1uQBbO2n8PCpqFjjbpyMZr7fckusBY4b6ok26CcD8E0PgV2FEcD1qa5/p05mZeZBFBf5E2GaO&#10;kfVRVQY+t0tSyDytxDKbJ9rq14EYRY304QM7ArQldeEDSGTx+QUmEzn2GL0PBBKMLKkLL8hYSNHg&#10;MXMBtkQNJv00/Cgz+tbnu9kPE7Ye0B4VO8yxZZ5UJ4kOe+zXD2yDd3xiS556PCcbnKFbkOinVp6W&#10;HELr6PKS9ofvoJAvBZOlnDyYUJZ0ib91iEVpSZdgAZUBHP+PLCrvD4vUHVRBRBa7JXUzcwFqm+pT&#10;35QnFZF31d7CUOffJmwe7QMTulY/H5nOM4jbzf1zNkaob3R+t7B107wFOSLeunlweYqlRA31qPIK&#10;bljJl+InzydPaVjMltRFJaiJBeQDW0aMZi7AI1GbtaBVgE9uzaH9MwLnT0FP6tK3AYG7/S37p2Mk&#10;dZ1RdrX2zEY2Twd5pkTN30GBzdjYkS/AL55IQBs9pY2UDXwgik56vT1V+KvJYrLkbmYvQPGvv3CX&#10;ts46Jei4nQkbypIA9dtPbSWYj9YvXb9+APEfGeMrJP/DW8Uzyj0STpRrl4Rpbu6SotZq/539TX4J&#10;uoiLSYOFakldlItCfGO/LO2FQPKypC68IKH86A7W1yHahpXWAsyI4woCq88PdRvJ06NtPxE2mJT5&#10;dW/ZBwjOeuq46B81GStcb67TMNG57Takbiobmye02y4J0xQ16R9LDtFq+x39TH4ZftFGAroXxOjk&#10;FZ/dgooGTz/pEYAtqZtq4QSFdaXKR2xkATZFEpYMEEdA2NBvzbJKQ/smCupPwYS/KSyl6cn2BvHX&#10;NXYgrJgjdlmaZtvkM0sO0xK1bD193SSf1IaTfBENUQpN5nKxRSdc65QV8W/duswEXX/7UuqRerjD&#10;L0C1ARE4vDU08RbkigaiVv3b9pUvIlZxa5xqSrtN2A6++xJL3dYrwVjOzBcC5vPL9gnq4fIabi/5&#10;xdith3LCPPrL0n4xRcXEgkzpH97FeWGFTVyAw/f/j4TmjsAJek8lq2HMMO6oz7eIHIK23wiVdoew&#10;6QanMb9krP599BZkSzDRBksO0xTJxOautWmNxhjyZVSTL3BK8xMuKiitCRtdnAiopX9mIXphVEss&#10;QCC+VdBBALTkFPD3eWq+0tbRYHbGVeA+Mx0XmUur2KE/IXioL+ZIdOPxRtAetLHVfjWZ27OFrSU+&#10;sNE51loDGHusUbskRKtf0F+W3E1zw/lldwdIgOFTmltgCGSW1EW1kCQIWFIXqH8VdAOivDJrAQIN&#10;5nVeQztLCMGhuMimxC67BZ0jGCdsftwGZIZJf21v3rc26nsY5efmm/ez43IXGButa6NtMLRvdPxL&#10;0H7ts7qsoVtyyNfniXKymyYdwwl5+Rih/fkLNkTkJrDYygmDxWlJXSAQ7fxlAlpSF42JH9pttnZx&#10;0TqAWQsQSJ9M/W5ipRorM13kk08DR0Dg9NQl8wTlturziEEATfjQLwjInwx0XcI2aYxsI9q6GzD0&#10;+jT4+jEdyVP8d3XM5iV+fpPI79NImwmntP3OTgKNJXXhy8ekjwamWbs48a0WYDZIHojP8ELUwNkI&#10;ZjCccD4R1NH/dnrCSepfh6fJp2w58f0b6oT5ZdV8BPT/qbBNHKODOYZ5m74F2RI1GNa5XdIN+r6a&#10;CzI20THRGOE2zmi7JROyp1oYsiAtqQsEsdI/Otl8+cjPkrrxdcBCsqRuZi3AFT3JlHmJIf9sfiXI&#10;uxV4tAzpi08Imwd1QCDUDccqeiZ8OubLbcwn3rz/+IuIgbSh/SsYsEm3io8ESCy9eWquA7HM6aqV&#10;F3625G5sI7erD+aWJRPyF0w6BJF1omCBRAKi+hcTDRYNqGX5asHg01yEQWEGsxbgigb0Ii/ND/07&#10;aTFqoHb5rybl/IrXWmFMMJ/Kk6C0b+Rt+4/++sHRGOk8kPbYZWls/dW3IGXeIs0uC9FcB1LfzHzC&#10;2MG3zEssLLjoqzIP7b9gnCFfggWJvxMufkrb7Ubl59Apywf+zGTVoFfkoZbYlc9agCut3SUMfW6X&#10;DIH8KzHf25+nTydPouMOsVtOfbjd17wle2SYq3f3z8UYTfkL49Uahonoj2xqWqKWEcnWGpC8wrdG&#10;daz2+fD7NFKjuzy3440uMu8fDRIzJivKLPPAAswEiwMRGhO1xokCAWNGMAPa9pNTi5Y14UTwU7D+&#10;iLyIWG8FjgjAFQjizXJhUrZdlsZvDGFYA9k2NU9q8rMlh2jVDZ9ZchetOIU+tWRC/uKP9GKhAO4n&#10;LBaSJXXRWjyZRS7l7oVRFkBmV9lagGJDO0KpS/XAAPpp5gkBeVV94O3mwP02MP46vyFw6O9Wn+zt&#10;trfsW1BuPjiC+T86LvD3bcTPUfFYsfr6jVJqHcy4bYj2lXnAsm0jv5xKUIKB1gdSBAVL6gKTu/RX&#10;C9YBC7BqR3YBNkQtu0NdkT5q7tKjfXWF1v0gcK6GtqDcWafEn4LOkWUcLm9PYk7fcbLVwHxwokbd&#10;7LIUGM/GGkjdggeaX70RSK0p9OdoPjOEkXwBXlAwUSypC93NFf6w6ETDoiv9M5N15gI8EjW01S4J&#10;cxTMVGAmL0wr61TYYAg0CBQj7fqJ2InmH0fispqOzQ3CpmU3ysOY2SUpDjZ2abFsnYwwZyy5G40R&#10;rq8zdULZZR5iqfVNfjlV8AsuLL97EgtPtBmTddYCBE1RE8FEGXZJiqqvzWaf1oCJ/GXgNvvIo+6f&#10;RjdTV+Iv/Tdb2A7FRz4bmWMqHhhLl292frXWAeaJJXfTWpvI25K7aAnjt81X0kFrokQXVbU4gxOt&#10;VYfMIpy1AAH6ACJW5jVD1FRkijy3vNGHNy1Q7RcIVqPcA/u6N+1fiRvGfrawHY0J5ohdkkL8q+9U&#10;M+sJaL/4vBL94De+6E+se0vuwgsj8rAkQv7iJy2CqyV1gdPAzh+LP3HbsMwDlgmosxYgaIma5jcY&#10;6HVhHp2cJKjOvg1ZchW4myZ1RZBEUERfov3RYPRTsLG5OrVN+UVpgL5szTH0t12SAnX0eYqlbtNJ&#10;XapNWGZNoU0un3B9qrGRny2JkL/4U1Z0wjaCQHyyemFNCCOYtQABAnd1Ah3Ir6RVz9WQZpfdholb&#10;7FF3ZxqkMPbLiU7fCqKiJ4b8EbDVZBxhP0UIdYN1IWyzxuhojuGzkTsCGAufJ8bJkkO0+gLjasld&#10;oJ2Sz24jF+3DVh4jfUR+KbqAi0kiEy0kJjMmK9AAWeQhltpVzliAK0cBBwHDLklj/dYMnKMBLQLq&#10;oSIEgWucGG4xzBec/pa+3d68j35VUUyO12wwj6u6m80cI/R9q4yRzRP60ueXWZcAY+PyGb5tCIuO&#10;c7XxlTGwJEL+Ui0omcCW1MWMydoSRtTLkkO0FuBI8JE8Wo99/4ku6hbop6rdZgj0kc3FDFCeBvJl&#10;Toy8emrYMG7oA4wnAjT6akafR9H+aNRPLTlHPWgb2uvzR9l2SZhWvbMiKb5+DYQ3nLpxKvJAe6Pj&#10;6TeYI6JPfiktMYkKwIzJ2hTGSQsQ9RkSNSeSa55R4T6iFXxWkzR8j/XRU4veRpSxgLCgPj6wPGqY&#10;qxBcqdOTAnc2RjMCq67DWjiG7ghoP7n80G+W3E0rRqA/LLkbzJ0yD7GQMI7eUSJfgj/OY/JaUjej&#10;kxV4YVRLLEDgg65O/gFhwAIu81ttJOCUqKA3hLOwPzMC52wQ7BBU1KR/dS6JqQCaCMI0uKJ9SxsR&#10;uLc37xdtzNhjT2eejRHaMrJpWmnlj7VlyWFa+WX6SsfW5RNt7wxhxFg7/6EHacgvBROjnCjR4Dlr&#10;FzdrAaI+zZNEUiCBBbQqAKMclGeXDWGbi9Ztzq2sNwrbDDYhhAAuQhUWO8zju/sH+R/WTQKuXZYG&#10;eTTyTn2vDPzalp9TdyxsXHb5ROe9riGXR+SU1YozMzYS5Jcx4zjvJyssI0azFuCRqI0EPM3T1Q+m&#10;/TXxlIC8ZOE2TwOw3yxsHp2bEDsJqM1NyoHpOA1sYK44EJ4ppzUvHmu+lhxG/Kfchvf54GdL6sa3&#10;DeNkSV3Ypu9vHUTgLImQvzQW0Ue+/AUo2+cTFVigO7p6ESK/9BfuAP4+Txj60C6Zgm4SToQNhoDw&#10;LeK2okFNBKVb4OTaUZFpgTyP6jA6x6rAjTylrMx6am7uRAiieel6ciekTDt9HrJuQptBzPnSf7Sv&#10;yS9lxmT1k00sLIyzFuBKo07D4mNiU916Qr0z4ntGj7Cp3RS43wzmhN0GvOwfHZsbxB/rpFUe6mSX&#10;pECg93lKWdPuWOBnS+6mVadofao8ZB1ZUhcz7iiRL6A1WfGZJXcxaxc3awGuINiXeZmlv5sAWseG&#10;WKpJeXbZNHqFTQO3CPY3LnITl8PvIWEaACcLG/raz1ctSz4b2WTAF/Xd5ZkUNa2jy0tsxm3D+GP4&#10;g6esRh34gAipwcRyEyU8WWcII5i1AFf8IhjNb8X32Wqo+123A63M08Bt9nXvaQQ2d65f1jx544H8&#10;WuWgLnZJmCNRi65LoJuiIh/LK1w38Rv6Pg11L/3RnsgGTP392N74nSn5wcjkGr5tiEVS5jFzAYpN&#10;FTXsojN1K9Gg09ihm035M/wtUG/t66vAbaZj+2UCh7ZKm89PthOFTctrl5G+Banj7OYXfrbkEK36&#10;RU98LUHBPLTkLhoxgg+IkPnMmKxAg2eZx8QFOBKAWvlJXVO3cTx+ke5s8mnAY4G7eUI4MoyR+Onb&#10;OO4S3beAeY22tvphs0ljpCfExgYHn6EedlmI1roUS23u/DzB/I/Wq7WOonOoak/wlOVjzLc9IEU6&#10;aU5W+cySu5i5AA/qk36wo5UfDIJkl6SxdjdPBAhoTyy68JOApcmYbUIndUVfZYPwW8E4N9suNnOM&#10;MAZVGdK/2c2TCqWIj8szJ2riN5pPo32hPPw6RNssqQv0x4g/+SL8osdkCe/iJi5AXx+YfJb+Mlhv&#10;E9Z1g015XyPyR/Bq5K/1ju5ms6AtCNAIPgft7TYTyO3FwmbVm/cRqGDoA7TzqbZGkXacnain/Gkf&#10;H7RhGIesqOm8qvMLrwPMCz8f0B+W3E21aRo9ZQU3qjoHS/9JmxHyC/GTTSwsRrMWIEDw9HmJpQQS&#10;YFHD3+U3FHA8CBI+/8L+PP1ldiFw/4Z2Nup0q2mZEPrGSdCq+DhnYxQNsC0wl3xf4+dsm+FX5qUm&#10;a8OSu2nlE533fn2jXZbUha3BXR0iGwlcW/pGyydfhE42d8rA4rfkbmYtQIAA4/PCLhF1tUvCtPLU&#10;fBNtbWH9ePhgwszbXFE0IIiooq0YE6nPR9+2j7KlLvrwypNifzZGegoZrAv6uTrNwJL5ws/nlZlD&#10;NuZbHhlBqPotuLZ1g1X6BzepOl8K/0+tJfIDaIkRPrPkbmYtQNCq06iotXbRZlNuQQIrw596N/uk&#10;sLVAP6M+KvhL0Pr7YuFnRe/pFxG32xYM1B7Mo5aoyZxIbZzg5/PKzB/xG34M36+d6Emv6peA0I+e&#10;EsmXoQHNTZhMkJ+1AEFT1KRe0YVUgjZJPs1bkDODqdb9pSe2DOg3nEBg6H9tnwQkFUMTRBgEQdu9&#10;iqMLgr0mfsutSinPqjCd1lzVsjE2g+VKPtUcQ3ssOURrHkXXQEuQovMP15f+YiFRRJ+W/qiPJXXh&#10;BfEnrR/yAWSSDD8VBVoLEAHQkkNg4fqFiJ9HRA1o8C3yXC0bdI5APVv9sdlyEvrnnYH7DWzit/T7&#10;cgps9UfDZLxve5+lBtmD8RktE/X2ecpnqZNaVUeZN5bUDdbgLg+x6DoaFRXfjoi/rqXCF3HAkgip&#10;0dOLuxWTDfCtIJEVIROF6hYRFqhdkuIoXyzabF2PsLKOhW0xnGimfKf3U9Db1CLovQKnIhG4VdUL&#10;AmurPNTNLkkBf59nVih9H6EvLKmbqj5BYWydsiJ3cuwOSbr8UUElX0ZrF5edNOK7O/Fh8meFQm+Z&#10;NILe6IS2WzHt77xk8UcWaw+dwqbB6tsWK/oabUa/Y660+mU1pItNFX+MTWuO4bORE7SdSnd5ZkTZ&#10;5urQbUMgfrt1Gc2jmr/ysyV1UfkH+kI3QKVvUBDJF4JAsZs0sOSuuLGrTH03B3RBtwLOhMDWbLPZ&#10;HcKCAIlA5wNU0yTAzz4x/gQ0eHWIP/rHXKaA/JrlJNcAaLUjc4ehteGMzo3WKSsi2FiH0p7dnY1I&#10;HaryZU1bUhe+7Ew/ki9j1gJsipBMyJEALXlUX7jjM0tOgzq12g1DG+4Sld7Arf2IYDsQWH8qtuFo&#10;jftfmyhsOiaNMkY2T+K7uxMAIcnMKZ0DRT7yc/iU4vNA3Sypi6p/gnWQ6/fzPTCn9RRf+k5Y++QL&#10;mLUAW7dKsnmtVAsCNiiUK3bbq/puzcqYehrwSL9cB+6/9nVv2sfu3vqo1R+LTRojzKXWHQHp7/SD&#10;Q+I/5Ta8r5fkExKk1ikrOo/EJ33rcvopLXDCJF+MTJYpC9ACUSVqI8EYgaXMr8h3yncrCIwH+d/2&#10;Z2NWtsB9JKwNk+u3FxFbNr8a7Z9GP8BmjpGMQbV5Ql9bcoijOxb43C7porVJjLZ39JRViZLUx5K6&#10;QB+W/pG4opvOwhdjZEmEHDNrAQIN0o0d78gtNARvv7DNptyGONqlw/Tzgbr3gjZKn4dfRKwBQxb6&#10;KnK/dRcr7TwUfvTZjHaj/xv5p+ZYa03hZ0vuRudFkQcsutn0ooK+tKQuML9K/4iooq6lL+piSV34&#10;Mf+t85tMZtYCBE2BRH4DpyrkKXnUt+lkwmdOky1QP7HmAxxoz90nthW0VXenELiD+lya9AuChwqd&#10;5IXAiHytiB8LxsgHuaLNw7ch0V8+X4x9pu90c+fGD2Niyd2gXWUeaL8ldWFrp6xD/AGRwj9avo8F&#10;kbL9KQ3jb0mEnNNagGLpUxB8XV5D302AVsCBzZzosmAPH954UthWbFwgtv9qjE/OIAoQvSXY/Lg3&#10;76OOVZvEtH8GT9RoZ5VvUtT8CUUtUb9KFILrCNeX/hhvS+pC50XhH1kDvj8TZW8bGIyvfUzINc0F&#10;OCBqGih9frI4LDkF6qiBy+c7UE+PlVHX3ewTwraCACF1WwTOBbrHDaIo9UDAXIXPqnk7OkZH7R88&#10;rfkgbHnmbsM38kLdLbmL6pQkFt1UlMKgFhDWT57SMJY73wfnGPkFHCzmdIDwE9JsSHxsgVUnQAhd&#10;NFicgbyk/q86sbVAgECAgtBZf3/2bftL+Y88naltbtRBx2bgJGmbmv0tQ8nTkkNUayAoCKDRztAa&#10;8usabbOkLqTO+3UQEERcu/MNbGobYsqHQ0iMlqhhQVlyGMmvdatw+ER1kO+QALe4EjZJ+/c3CFsL&#10;HUsJKOgr7S+0Y2kLNgRPvXn/VoHToHc0PoHA62mJmlhq3vpTiuQb/j7N5xFtG8os/UO3DrFpKnyj&#10;4u7nV/CUlvYlRIGAlZNIJ9JA0Iavzw+LAsHILklxEHRuEZlLYYM9dDK5E4wJgoaaCaKKovSn2iqM&#10;iyi2++HATEBveVlza86qDWxwdMzrPMOiVp00YEFB0rEo/DHvLakLX4eov1z/kcfwvS/G2ZII6QeB&#10;oJxIo5PJL0g1EZ7IwmhhC7UZXLEIZwfPTmH7irfsr6yChzZXJ4kD07ERH8tiChibVvkjm6eDeRsW&#10;yVY+0bnv5x02F5bUReUf6H/M5dIXfWpJXUjZ20lLxr5bTDFuuD7jS8gOvwBg0UVUomLg8oPJJB3e&#10;dSGPVt6wkTofoQv8StgW+zM7cL8dBKFN4IpgdGgJgTgD+TXK+PfsBqMlRpkxreaL1MmSuvDBHRZp&#10;k23+Nt+oOMj16VOaH5NI/1W+X7JRJDdQLUIxTGxLDqO76EaQG8lzRRfsgcjozj14m6cXqXvXWz/Q&#10;xm8TN6CC0CNucs2sYKWC6vJH+dFT0YqOscsvM5+qE6TMV0vqotGu0C1Qvz4i89FvSDGfLekSL6aR&#10;duvmMelLSAUCzW5CLZZ+sEN3mge3hrIBp0QX3pHAyGK4a4eHwI3T4GXghqFPbxLYN4M2YwyafbLa&#10;JGFrbZ7wM8bJLgnh6428ovO1Cuxi0TyqtROYRw1hefIx/N1tR9TFki7xvvYxITkQqNcJtU0smdyR&#10;SelB4PJ5ar4TbkEC5NPKHzarjCO6Avdf+7oXEYOz8YHNGCME3NbmKbuZqMY0KAhA50aRB+pnSV34&#10;E4v0UyjA+zaEbv+5uiMvS7rEny5D5fpYkRw/QjaqySw2KmoI4liQVb4TbkEC3ZEeCAvqHllUWSxw&#10;dz8ViLZjA/EtAqf9c3CixhiNntoxB1qilh17n1dmrvo8onXxcxp9aEmX6JoofNH3ltRFOVZSbvdJ&#10;qyo3cJenUWfediTjIMjuJpYYJvVI0DkKODOC2YrW+yRoPiFselqQwNNq65khYK4C1xs8fiLom6Mx&#10;ks+HHxyRfOpNRWKn709ImXxap6zI2PoAD39L6gKCUPpH6o+1UvpG1o4vF/1gSZeUcyPaXkIOgchg&#10;QpUTEz+Pig+CVplnkfe024PIq1UG7ClhAwhIGhikzb4ve0x8trftIxjNEv43cDRG2k8JASrRfnP5&#10;YqNgyd2gHmUeqFt0DKr5Hjx1eP/I3K0EVea+JV1SiWnAt9Fv3Wtb53rh+9RaJV9AS9R0kg3eJoN/&#10;K18EIrtkGNQdwcOXsdqTwrZSCNy/tdrfbbKLRV8h2Mm//0B/qkkAg0VOAZ/E5lf7nZrSNrsshc8X&#10;/Z3ZEFRzSPrekrpQYXAn0kg9KmGRdlhSF74fImX7tj9x0vLtRR0siZBxMMFat89GxeAoX3yWCTxH&#10;IC+/MHcmC+9Tu0ATdn0RcbNuEwzBBG20vtY372t56BMRDalD/eb9QOCagYl8dRtSNx0DdUF7d/kl&#10;Rc3PU/SfJXXhTyxoqyV1oWNV+Efmq87/whdtsaRLRk5amFul7xNiSEgXh+ITmOBH+Im/2eAO3XMl&#10;bFg4s8uMgjqaqKRfPTXVIIQSvLU+g7cBe2iNj45LsuzmvJU24XO7pAsE410eYhB+S+5CfHZjGREl&#10;1Lf0jQZ5jGHp/4S4VH0mY2tJl0g5+9vRD8w98oXI5KoD7AQRQHDQwOXyxmeRhd/D5YkNJm2KBr07&#10;0eAgi3oTO4xDEWgetlt//aAKZmb43C4J0RK1yCllxZ9W0P+W1IUP8JjbltSFn7ORdeHrHulLjHXp&#10;+4QYegFH2y2JkLn4hQVDgMjcyinRwON2kmX+kYXUgwaYC2FDfWYL6mwgLJvYiSFYQfRU+NC+pY3Y&#10;iNzz5v0bxM02HVUd0Sa7JATGGgF1l18iSPr5ib62pC50TJL+jSA/9Bi+fXyJF+JIv6F9pW9IhJP1&#10;JSSMTLbmbcIZwR95lJN5Z1KuXTYVv/CaduOp5JMgUCJoqa3iuIohRNALwYGZWE492UrZ1QYHn1ly&#10;CBVJlxfaasldeFFB36DfLPmSlr8ldWFjsvlH6o+xKX0j9RbflLg02ts9diP1JSSMv42x2STR8RN6&#10;NQ0iE4SzheTdI2xf9ZZ9oKK3bDS6X0Q8q38O5kHqlWx+zupcCtazccoKCaz3j8xl1LX0xVy0pEu8&#10;uIjvIyct9M/qh/5GPSzplMZYDX9fT8gp2PXqzryYeDr5JtyCBEf5r2XcJSpYTOVCPLGve8s+QL9r&#10;kDs6Sa82Sdi8CMAw/pYcwo9rJp+q3YGT0uxTWmSdlfWOlDty0tKNUOHbu15GyiRkCASucvKtNivY&#10;y2Q+PjlJ2XbZLaDsI1EtDQvuK8UNtyllDKT9xye3CWOk5dR5p/4QZzWegdMK8HVB2y2pC79eIvOm&#10;cUp7/KSlvp0bFS9Mkfri2tUv2seEDHFyCzIULI7QhVFMcFfG7b9Lhp0wTgqngfuvfe+LiI9ObRPG&#10;qCVqCLSW3E0lCrDAKQtUAV7mhiVd0jh9RAXx4yct8Y08KZmqry/z29YT+TB334IEyOcoaKKcu4UN&#10;qHgfiWvDEDgQ8L5lQSLYHY0R+g2B1S4N0xI1yTN8AvQbsEigBS1RirTLz5/IvNX+TfpW5SZPWpjT&#10;lnQJxqf0zZYZ2TQQMg0/gVfDQrRLhvGLurSnhA1YPUK/AI1g8A0CdzRG8nn675WBlqhlxhvjsMsn&#10;KIwos/SPBNyWIFrSJSPi4uuMMbKkS7wY9gp4Y/OQOt3h//YxIc/SCjo2KafcggS6sN0i25ksgKeE&#10;TeuynNz+iXKb9TkwDazih4WOfuvdwf4EzsYoIgAe9FWVZ/C2Ieom+exuIUf63tqWup0GfL9E5qrO&#10;mdI3cOrZtTkgEg0B796UlGWi7vbxJVgXZZmovyUR8ixYZEe3IGcKjd2GPBQ2LCaxRx/7xcLTACD1&#10;2gWQmOG7OH3bPvKKBJC3cXSrGHMhG6T8mKOfo5sBH6TFQg+aYGxK/8g8U0Hc+37kpBURw51fYENS&#10;lolx6h1z386fvAbIL0Emc/MWJCZ5NACdcSVsasHbSrNQcZegg6CFBd2sW6+JMCAf7T8TO5xOsNhR&#10;TlYg7gb1am1w0J7sPNB+2OcXfvKxqlPgpNcQpbFTWlJc0IeWdAnmSekbFKbUiTQrTI3+fXRjSkgT&#10;v4hKiyyoHhAUfKCo7EPCtoL+wOKUunS/jSNqmi8CkBkCtwXv5VVYi7j6N+/ffssTZZX1hKGumQeH&#10;miIZHFudL4U/6mJJXfj2IHhb0iWfOGkB8S1Py92bAN9W9L8lneKFKbLmMR6rH+arfUzIZ9FJfSA0&#10;CEqZgHaGBrtFNKryNpMFOrvcLDgZaH2XPgo9aHKT3fbrBwhovjwErkxZXpDUgt+nVfNSfrakS3yw&#10;Rjss6RKbo383NCI0lnQJ+qosF2NlSZfg2tIX9bCkU9CvpV9EvNG21U/a3P89WrEWIn1LyCMcfZ+i&#10;JoGkd3FFkIVwLmyyaBBk7yh7BA3WuJ0ogUNFYBW7o/670RCEIgHsiiogm2VEzQdaBL7IWOJaF3BD&#10;38eJb/qUZmP61zd50ooE+0qYOvtc+6nwQ90t6ZKynZG66rwvyoz0DyGPIZP6UGSQZpdNBfliMbXK&#10;XE3Sf8xbP7C4dYOAAFUInwYBBBAxtAcmbdNbjTC9TYdgmBVGnNwmBJbW5gbjkzk1WxvLfEK3p9B3&#10;pT/60JIu8YEebbCkSyAmpS/61pIuwbWlL/KypFN8fSNtLccr2M6dMPWOcWOzwu/RyDuxgLa/3bNO&#10;3BtuQ65gUfhA2jQE7sSJ4ScCgULwsL7pezozEHyPsOC6u8WKsqNj709ZsEge3h91sKQu0Gdl2U+c&#10;tD4hTOK3F9HOdur8KvykzC5h8m0UP36PRt6N7o6PBGZC0DxCd38Hgroz1A3iNuFU8pPQU99y2muP&#10;jRiC4eiJFkGr8XBH+K9L+9088rCkLhBkS/+IQOjmrPDFfLGkS3DtzlfaYUmXlGMzIky9fe37ODL2&#10;qN/qFxGm3dwIjikhH8PfllhtRtC8AgsVi6xVvjM8Ifh1tz1wUkW7ywBaGoLOyBj5HbxZ/DH8+tZj&#10;91jpaSApECDr608hkk/ku6lHhWmorsVJPNI/ZRujY0LIR8FOVyZtU1hGg2YvUn7/W/ZFhBHszfUr&#10;QP+0+sMsLEIr6EefH8qy5C58wBX/0AMeflMVKd+LS2Suim9KDFFGpsxBEZ1yKuy+XenG5NvulJBf&#10;gC7Ug9MAPn9C2CCuupiO6uFMFrc+UNK7S/7pINg3+wEbj2TQaeUZ3TD4ACjj99hj+KVvpNxKmDrb&#10;7MtE2y3pknJePyFM1amws40jtzkJeRV+8ZSGRfjU5NZFJQGqVY+W6QlP6o4A/Zt3lBpQG/2iY5M8&#10;ufr8NK9gH0oeu01IxB/jtvMNzLGyXNS7d3Pzk4UJc9ySTvFtzPpF+oaQ16FfuF+JiSxOu/x2VnFD&#10;8GjWpWG4VuzX3qK0W8VVf/QGLY+/5Yu+s6Qu/IkH42VJl/gAGvGtTloDYmgfX4K5X5bZK6LZk0+j&#10;f7rXXjlHImOa9SPktbxN2ADESRYYbpPtHj3vMglgWJyryP30kxzq3/zuMTEmGjTdKQsB2JK7KP0R&#10;EIOntCknrUjwRT+Vvh8Qpuz3aKknFtGv9vElcn3qgRJCXk+vsH1CIOz09s9mYO80BAi0T4VOgtNP&#10;Ezutv29XIFiuoN1lHtFAVp2WAreqKt9OkQB+bv4gYbpdYKS8TbSzfrDePiXkx2C3uc4ftf+QsK0g&#10;SCGQSl3iJ7iWSQDSNiNomujJz/9YhQ99gvZiwX9y0fsABIuIwoof34goaaBPBmwvEtigWNIllRjK&#10;uFjSKb5MjK8lXZJtpx+n3jnj/XrXmK2FzQ/z1ZJO8WLf60fIj6PnxIbA2BtY7gQLEwJkAWGOyHUa&#10;Ah1Mg18hjAgyZlP7xwd2WLSMKsgjj8AGBe3a+QZE1c+p3nJ9nVEHS7pEx8b8MFb28SXilxIYnYuF&#10;X69QVP3aOa5emFC+JZ2SPb0S8mPBIvZByBt22liMvTvRJ9B620nORGYLap8w1GFWwPDjgSAdESRQ&#10;CaPkaUmXeHGJnLSywReUY4g228eXiF9KmJ4Wimx5WbGvxjEwFoT8eDDhr4RBrnnFqe2ITegkyGDh&#10;mzjo2/al7t1PWA6ZBNioAHkkn/1JVOpvSd34sYzUyfot6ztFmHo3UFmBeVooGn63P7FYlocxtY8J&#10;+R6wQC8f0EDQmhC4PwECC+oNYV7FD21GQFtNg+ti+r2bmogM+qUMLqcm/lZkGNSxMQahN4qMnNKy&#10;pwmAdpe+aIslnTJLmCLtLMdS/n+7wJR+Us/uTYqbC5E/MFpuLrrrScivw75n2wWnA9O/jfYTxW0E&#10;tFeCxOWvH+Aacwlh+e/FU4K+JXfhAtrQY/j28SVeSJ8QprKu+L99fEkpFPi/fXzJFL9An8r1uSck&#10;y7kZ6BdCfjWyiHp/b+wrxQ1oIC8Da2nJ05r0pf/bX6Gg5MUF42hJl6DOpW/vmHphwnywpEvK/gsF&#10;7qKuL/fb3crtPr26scj4RepJyFeAUxsCFBZHucAODN9dfc3fR1uRvml+F4ndeW8gKvFBsPfEs1LW&#10;JRLUIGC7ch8WJi2zU0RRtxl+veOT9fPtyz4hmfXLzD9CvgL9zkMWaKe4IbDhL0H/41sWlQ8m1ge5&#10;P8Tp8rCkLrIiAWYJU3fA99+jJR9tp9+C94vOPUK+El047iRxYdvp7TcLHNrn2w5hiLZZ8tmJI362&#10;pEv8SQvjZEmXTBOm5Pdo2ABZ0ilZP983d/tBUDJ+6Xr6+SfjYkmEkB5M3LpPbmo4CUigxUL9bbtI&#10;DWL1LcjQE4sasN1p6ZGT1iRhwtha0ikT/bq+s/R+vRuFn+KXFVBCSAPsELGIZDH1PFCyM/H7NS8h&#10;1oDkRA3ts+Qu/AMevcEe2BhsvuhTSzrFB9JImWV7I2397X5y7bbRC5VnPmpJoZfyKGiEzGI9vZXB&#10;IGIIAFjMWJi9Qfkt+N2yWvAWkAui3Set7A4fZMuU64cfNf+NfulH/qWMorwuIRwZd0JIAF1sq8AV&#10;wSFpf7DIsWDNXnmqQ73KekcCIUDbSv/IE49pYcp+j/ZD/ezjS0q/UH+Wc13GxD6+pBRC5GEfX4K6&#10;FeV1n7AJIYNA4CxojwrcZrqgl2CuoodFbaKnf2rGyvxvq+EkBYMgwhAYe4NjD2UghKEelnQJ6lH6&#10;oj2WdIkvtzvgY9NR+KFvLOmUp/38LdleP+nD1MuGfX/ax5dg/q0+mJv28SVy/d8T4c0nO0LIDUBQ&#10;VpHDYnS71OdNhBH1QH2yJ0AVJXdaiuRV+sKywtR7ukOAL/2kvqkn7O728+3L+qF8SzoFc6D06x6H&#10;pBBKe7Y/CyT/T93iFAs9jEQIeQAEHQRkDSrLjldfQFws3GcMp72EsPnTBPKxpEt8QOwNwP50h76z&#10;pFN+ip9ufgq/uwUN+e/8OucB2lP6ZYQwImhyfeoWJyHkBWhgw6nOC96Notd72inxdekNbAi4pV9v&#10;wAcIhKuf/P/2J/Oe9EsLoetPzB1LOsVvSu6+NapzufALCGHqFich5AcB4dPbadihm6kImsni/wcM&#10;gUSDieyQz2559gbQFR/Y8LMlXVKKYSRIyfV/v4d5wG/XX4HTgWvfrYLmb6n2joPOmdKv82SX9dM5&#10;WPjdfbIjhHwJJnjbKWIzCVZ2ySU+AEvgSd12DAmTu11pH1+SLQ9ilPJLfu9T+HT359O3KnFd6dc7&#10;Z/wGqPdklx1zQsgXoYJU3M5Zrfe7FCDXp04+free/f4m63f36UCu/9svIm728SUooyjvnbcqKWiE&#10;kLeCwFkGjN5ACnyQQrCzpFOyp4P0qeLhYCrXboImefyqW5VZv+wYoD2lX+9mhBDyhdhJbfeAR+/J&#10;xwdTCcJdt7uyftlg6oXw7mAq/Zl6kGHSrcqu90Bmb1XOGoPuzQgFjRASwe+ee4MbKP16Tweg9Ls7&#10;CD8dTNGe1SciaHL98K1KiKl9fIrfVPSO3U8ZA0LIl+KDmwSp7tuOZTDN+mWDcG8wRfAs/RBcLemU&#10;7G2yUtBg9vElcu3rb1U+LWjIf+fXefeAEPLFlLe7IDb28SXO71YhzAbhn3KrEv2w+mTHQOzWW5VP&#10;byqQf+nXOwaEkC/m6VNFVgi3spbyftutytR3b3L9+29VPnxKJoR8MdkgDDHa/JKCJvbKByCevk1G&#10;QauhoBFCwlDQaihoNRQ0QsjroaDVUNBqKGiEkNdDQauhoNVQ0Aghr4eCVkNBq6GgEUJeDwWthoJW&#10;Q0EjhLweCloNBa2GgkYIeT0UtBoKWg0FjRDyeihoNRS0GgoaIeT1UNBqKGg1FDRCyOuhoNVQ0Goo&#10;aISQ10NBq6Gg1VDQCCGvh4JWQ0GroaARQl4PBa2GglZDQSOEvB4KWg0FrYaCRgh5PRS0GgpaDQWN&#10;EPJ6KGg1FLQaChoh5PVQ0GooaDUUNELI66Gg1VDQaihohJDXQ0GroaDVUNAIIa+HglZDQauhoBFC&#10;Xg8FrYaCVkNBI4S8HgpaDQWthoJGCHk9FLQaCloNBY0Q8nooaDUUtBoKGiHk9VDQaihoNRQ0Qsjr&#10;oaDVUNBqKGiEkNdDQauhoNVQ0Aghr4eCVkNBq6GgEUJeDwWthoJWQ0EjhLweCloNBa2GgkYIeT0U&#10;tBoKWg0FjRDyeihoNRS0GgoaIeT1UNBqKGg1FDRCyOuhoNVQ0GooaISQ10NBq6Gg1VDQCCGvh4JW&#10;Q0GroaARQl4PBa2GglZDQSOEvB4KWg0FrYaCRgh5PRS0GgpaDQWNEPJ6KGg1FLQaChoh5PVQ0Goo&#10;aDUUNELI66Gg1VDQaihohJDXQ0GroaDVUNAIIa+HglZDQauhoBFCXg8FrYaCVkNBI4S8HgpaDQWt&#10;hoJGCHk9FLQaCloNBY0Q8nooaDUUtBoKGiHk9VDQaihoNRQ0QsjroaDVUNBqKGiEkNdDQauhoNVQ&#10;0Aghr4eCVkNBq6GgEUJeDwWthoJWQ0EjhLweCloNBa2GgkYIeT0UtBoKWg0FjRDyeihoNRS0Ggoa&#10;IeT1UNBqKGg1FDRCyOuhoNVQ0GooaISQ10NBq6Gg1VDQCCGvh4JWQ0GroaARQl4PBa2GglZDQSOE&#10;vB4KWg0FrYaCRgh5PRS0GgpaDQWNEPJ6KGg1FLQaChoh5PVQ0GooaDUUNELI66Gg1VDQaihohJDX&#10;Q0GroaDVUNAIIa+HglZDQauhoBFCXg8FrYaCVkNBI4S8HgpaDQWthoJGCHk9FLQaCloNBY0Q8noo&#10;aDUUtBoKGiHk9VDQaihoNRQ0QsjroaDVUNBqKGiEkNdDQauhoNVQ0Aghr4eCVkNBq6GgEUJeDwWt&#10;hoJWQ0EjhLweCloNBa2GgkYIeT0UtBoKWg0FjRDyeihoNRS0GgoaIeT1UNBqKGg1FDRCyOuhoNVQ&#10;0GooaISQ10NBq6Gg1VDQCCGvh4JWQ0GroaARQl4PBa2GglZDQSOEvB4KWg0FrYaCRgh5PRS0Ggpa&#10;DQWNEPJ6KGg1FLQaChoh5PVQ0GooaDUUNELI66Gg1VDQaihohJDXQ0GroaDVUNAIIa+HglZDQauh&#10;oBFCXg8FrYaCVkNBI4S8HgpaDQWthoJGCHk9FLQaCloNBY0Q8nooaDUUtBoKGiHk9VDQaihoNRQ0&#10;QsjroaDVUNBqKGiEkNdDQauhoNVQ0Aghr4eCVkNBq6GgEUJeDwWthoJWQ0EjhLweCloNBa2GgkYI&#10;eT0UtBoKWg0FjRDyeihoNRS0GgoaIeT1UNBqKGg1FDRCyOuhoNVQ0GooaISQ10NBq6Gg1VDQCCGv&#10;h4JWQ0GroaARQl4PBa2GglZDQSOEvB4KWg0FrYaCRgh5PRS0GgpaDQWNEPJ6KGg1FLQaChoh5PVQ&#10;0GooaDUUNELI66Gg1VDQaihohJDXQ0GroaDVUNAIIa+HglZDQauhoBFCXg8FrYaCVkNBI4S8Hgpa&#10;DQWthoJGCHk9FLQaCloNBY0Q8nooaDUUtBoKGiHk9VDQaihoNRQ0QsjroaDVUNBqKGiEkNdDQauh&#10;oNVQ0Aghr4eCVkNBq6GgEUJeDwWthoJWQ0EjhLweCloNBa2GgkYIeT0UtBoKWg0FjRDyeihoNRS0&#10;GgoaIeT1UNBqKGg1FDRCyOuhoNVQ0GooaISQ10NBq6Gg1VDQCCGvh4JWQ0GroaARQl4PBa2GglZD&#10;QSOEvB4KWg0FrYaCRgh5PRS0GgpaDQWNEPJ6KGg1FLQaChoh5PVQ0GooaDUUNELI66Gg1VDQaiho&#10;hJDXQ0GroaDVUNAIIa+HglZDQauhoBFCXg8FrYaCVkNBI4S8HgpaDQWthoJGCHk9FLQaCloNBY0Q&#10;8nooaDUUtBoKGiHk9VDQaihoNRQ0QsjroaDVUNBqKGiEkNdDQauhoNVQ0Aghr4eCVkNBq6GgEUJe&#10;DwWthoJWQ0EjhLweCloNBa2GgkYIeT0UtBoKWg0FjRDyeihoNRS0GgoaIeT1UNBqKGg1FDRCyOuh&#10;oNVQ0GooaISQ10NBq6Gg1VDQCCGvh4JWQ0GroaARQl4PBa2GglZDQSOEvB4KWg0FrYaCRgh5PRS0&#10;GgpaDQWNEPJ6KGg1FLQaChoh5PVQ0GooaDUUNELI66Gg1VDQaihohJDXQ0GroaDVUNAIIa+HglZD&#10;QauhoBFCXg8FrYaCVkNBI4S8HgpaDQWthoJGCHk9FLQaCloNBY0Q8nooaDUUtBoKGiHk9VDQaiho&#10;NRQ0QsjroaDVUNBqKGiEkNdDQauhoNVQ0Aghr4eCVkNBq6GgEUJeDwWthoJWQ0EjhLweCloNBa2G&#10;gkYIeT0UtBoKWg0FjRDyeihoNRS0GgoaIeT1UNBqKGg1FDRCyOuhoNVQ0GooaISQ10NBq6Gg1VDQ&#10;CCGvh4JWQ0GroaARQl4PBa2GglZDQSOEvB4KWg0FrYaCRgh5PRS0GgpaDQWNEPJ6KGg1FLQaChoh&#10;5PVQ0GooaDUUNELI66Gg1VDQaihohJDXQ0GroaDVUNAIIa+HglZDQauhoBFCXg8FrYaCVkNBI4QQ&#10;QgghhBBCCCGEEEIIIYQQQgghhBBCCCGEEEIIIYQQQgghhBBCCCGEEEIIIYQQQgghhBBCCCGEEEII&#10;IYQQQgghhBBCCCGEEEIIIYQQQgghhBBCCCGEEEIIIYQQQgghhBBCCCGEEEIIIYQQQgghhBBCCCGE&#10;EEIIIYQQQgghhBBCCCGEEEIIIYQQQgghhBBCCCGEEEIIIYQQQgghhBBCCCGEEEIIIYQQQgghhBBC&#10;CCGEkBj/6T/9/wEAvRwTrqzFgwAAAABJRU5ErkJgglBLAwQKAAAAAAAAACEA8YlkeV4kAABeJAAA&#10;FAAAAGRycy9tZWRpYS9pbWFnZTIuc3ZnPHN2ZyB2aWV3Qm94PSIwIDAgMTA5LjQ2NSAyNTYiIHht&#10;bG5zPSJodHRwOi8vd3d3LnczLm9yZy8yMDAwL3N2ZyIgeG1sbnM6eGxpbms9Imh0dHA6Ly93d3cu&#10;dzMub3JnLzE5OTkveGxpbmsiIGlkPSJEZWNvcmF0aXZlX0VsZW1lbnRzXzRfU2ltcGxlIiBvdmVy&#10;Zmxvdz0iaGlkZGVuIj48c3R5bGU+DQouTXNmdE9mY1RobV9BY2NlbnQxX2x1bU1vZF83NV9GaWxs&#10;X3YyIHsNCiBmaWxsOiMzOTQ0NjQ7IA0KfQ0KPC9zdHlsZT4NCjxkZWZzPjwvZGVmcz48cGF0aCBk&#10;PSJNNTQuNzMyNCA2My4zMTU0Qzc3LjQ4MDEgNjMuMzE1NCA5NS45ODY0IDgxLjgyMjcgOTUuOTg2&#10;NCAxMDQuNTcyIDk1Ljk4NjQgMTI3LjMyMSA3Ny40OCAxNDUuODI4IDU0LjczMjQgMTQ1LjgyOCA1&#10;MS42NDQ1IDE0NS44MjggNDkuMTMyMiAxNDguMzQgNDkuMTMyMiAxNTEuNDI5IDQ5LjEzMjIgMTU0&#10;LjUxNyA1MS42NDQ1IDE1Ny4wMjkgNTQuNzMyNCAxNTcuMDI5IDc3LjQ4MDEgMTU3LjAyOSA5NS45&#10;ODY0IDE3NS41MzcgOTUuOTg2NCAxOTguMjg2TDk1Ljk4NjQgMjQ2IDk1LjA5MjUgMjQ2IDk1LjA5&#10;MjUgMTk4LjI4NkM5NS4wOTI1IDE3Ni4wMyA3Ni45ODcyIDE1Ny45MjMgNTQuNzMyNSAxNTcuOTIz&#10;IDUxLjE1MTcgMTU3LjkyMyA0OC4yMzg0IDE1NS4wMSA0OC4yMzg0IDE1MS40MjkgNDguMjM4NCAx&#10;NDcuODQ4IDUxLjE1MTcgMTQ0LjkzNCA1NC43MzI1IDE0NC45MzQgNzYuOTg3MiAxNDQuOTM0IDk1&#10;LjA5MjUgMTI2LjgyNyA5NS4wOTI1IDEwNC41NzIgOTUuMDkyNSA4Mi4zMTU4IDc2Ljk4NzIgNjQu&#10;MjA5MyA1NC43MzI1IDY0LjIwOTMgNTEuMTUxNyA2NC4yMDkzIDQ4LjIzODQgNjEuMjk1OCA0OC4y&#10;Mzg0IDU3LjcxNDdMNDguMjM4NCAxMC4wMDAxIDQ5LjEzMjMgMTAuMDAwMSA0OS4xMzIzIDU3Ljcx&#10;NDdDNDkuMTMyMyA2MC44MDI4IDUxLjY0NDYgNjMuMzE1MyA1NC43MzI1IDYzLjMxNTNMNTQuNzMy&#10;NCA2My4zMTUzWk01NC43MzI0IDE1My41NTNDNTMuNTYxIDE1My41NTMgNTIuNjA4IDE1Mi42IDUy&#10;LjYwOCAxNTEuNDI5IDUyLjYwOCAxNTAuMjU3IDUzLjU2MDkgMTQ5LjMwNCA1NC43MzI0IDE0OS4z&#10;MDQgNzkuMzk2OCAxNDkuMzA0IDk5LjQ2MjQgMTI5LjIzNyA5OS40NjI0IDEwNC41NzIgOTkuNDYy&#10;NCA3OS45MDYyIDc5LjM5NjcgNTkuODM5MiA1NC43MzI0IDU5LjgzOTIgNTMuNTYxIDU5LjgzOTIg&#10;NTIuNjA4IDU4Ljg4NjIgNTIuNjA4IDU3LjcxNDhMNTIuNjA4IDEwLjAwMDIgNTEuNzE0MSAxMC4w&#10;MDAyIDUxLjcxNDEgNTcuNzE0OEM1MS43MTQxIDU5LjM3OTEgNTMuMDY4IDYwLjczMzEgNTQuNzMy&#10;NCA2MC43MzMxIDc4LjkwMzggNjAuNzMzMSA5OC41Njg1IDgwLjM5OTEgOTguNTY4NSAxMDQuNTcy&#10;IDk4LjU2ODUgMTI4Ljc0NCA3OC45MDM4IDE0OC40MSA1NC43MzI0IDE0OC40MSA1My4wNjggMTQ4&#10;LjQxIDUxLjcxNDEgMTQ5Ljc2NCA1MS43MTQxIDE1MS40MjkgNTEuNzE0MSAxNTMuMDkzIDUzLjA2&#10;OCAxNTQuNDQ3IDU0LjczMjQgMTU0LjQ0NyA3OC45MDM4IDE1NC40NDcgOTguNTY4NSAxNzQuMTEz&#10;IDk4LjU2ODUgMTk4LjI4Nkw5OC41Njg1IDI0NiA5OS40NjI0IDI0NiA5OS40NjI0IDE5OC4yODZD&#10;OTkuNDYyNCAxNzMuNjIgNzkuMzk2NyAxNTMuNTUzIDU0LjczMjQgMTUzLjU1M0w1NC43MzI0IDE1&#10;My41NTNaTTU0LjczMjQgMTAxLjU1M0MzMC41NjEgMTAxLjU1MyAxMC44OTYzIDgxLjg4NzIgMTAu&#10;ODk2MyA1Ny43MTQ2TDEwLjg5NjMgMTAgMTAuMDAyNCAxMCAxMC4wMDI0IDU3LjcxNDZDMTAuMDAy&#10;NCA4Mi4zODAxIDMwLjA2ODEgMTAyLjQ0NyA1NC43MzI0IDEwMi40NDcgNTUuOTAzOSAxMDIuNDQ3&#10;IDU2Ljg1NjggMTAzLjQgNTYuODU2OCAxMDQuNTcyIDU2Ljg1NjggMTA1Ljc0MyA1NS45MDM5IDEw&#10;Ni42OTYgNTQuNzMyNCAxMDYuNjk2IDMwLjA2ODEgMTA2LjY5NiAxMC4wMDI0IDEyNi43NjMgMTAu&#10;MDAyNCAxNTEuNDI5IDEwLjAwMjQgMTc2LjA5NCAzMC4wNjgxIDE5Ni4xNjEgNTQuNzMyNCAxOTYu&#10;MTYxIDU1LjkwMzkgMTk2LjE2MSA1Ni44NTY4IDE5Ny4xMTQgNTYuODU2OCAxOTguMjg2TDU2Ljg1&#10;NjggMjQ2IDU3Ljc1MDcgMjQ2IDU3Ljc1MDcgMTk4LjI4NUM1Ny43NTA3IDE5Ni42MjEgNTYuMzk2&#10;OCAxOTUuMjY3IDU0LjczMjQgMTk1LjI2NyAzMC41NjEgMTk1LjI2NyAxMC44OTYzIDE3NS42MDEg&#10;MTAuODk2MyAxNTEuNDI4IDEwLjg5NjMgMTI3LjI1NiAzMC41NjEgMTA3LjU5IDU0LjczMjQgMTA3&#10;LjU5IDU2LjM5NjggMTA3LjU5IDU3Ljc1MDcgMTA2LjIzNiA1Ny43NTA3IDEwNC41NzIgNTcuNzUw&#10;NyAxMDIuOTA3IDU2LjM5NjggMTAxLjU1MyA1NC43MzI0IDEwMS41NTNMNTQuNzMyNCAxMDEuNTUz&#10;Wk01NC43MzI0IDY2Ljc5MTVDNDkuNzI3OSA2Ni43OTE1IDQ1LjY1NjIgNjIuNzE5OCA0NS42NTYy&#10;IDU3LjcxNDhMNDUuNjU2MiAxMC4wMDAyIDQ0Ljc2MjMgMTAuMDAwMiA0NC43NjIzIDU3LjcxNDhD&#10;NDQuNzYyMyA2My4yMTI1IDQ5LjIzNSA2Ny42ODU0IDU0LjczMjUgNjcuNjg1NCA3NS4wNzA1IDY3&#10;LjY4NTQgOTEuNjE2OCA4NC4yMzI0IDkxLjYxNjggMTA0LjU3MiA5MS42MTY4IDEyNC45MTEgNzUu&#10;MDcwNSAxNDEuNDU4IDU0LjczMjUgMTQxLjQ1OCA0OS4yMzUgMTQxLjQ1OCA0NC43NjIzIDE0NS45&#10;MzEgNDQuNzYyMyAxNTEuNDI5IDQ0Ljc2MjMgMTU2LjkyNiA0OS4yMzUgMTYxLjM5OSA1NC43MzI1&#10;IDE2MS4zOTkgNzUuMDcwNSAxNjEuMzk5IDkxLjYxNjggMTc3Ljk0NiA5MS42MTY4IDE5OC4yODZM&#10;OTEuNjE2OCAyNDYgOTIuNTEwNyAyNDYgOTIuNTEwNyAxOTguMjg2QzkyLjUxMDcgMTc3LjQ1MyA3&#10;NS41NjM0IDE2MC41MDUgNTQuNzMyNSAxNjAuNTA1IDQ5LjcyOCAxNjAuNTA1IDQ1LjY1NjMgMTU2&#10;LjQzNCA0NS42NTYzIDE1MS40MjkgNDUuNjU2MyAxNDYuNDI0IDQ5LjcyNzkgMTQyLjM1MiA1NC43&#10;MzI1IDE0Mi4zNTIgNzUuNTYzNSAxNDIuMzUyIDkyLjUxMDcgMTI1LjQwNCA5Mi41MTA3IDEwNC41&#10;NzIgOTIuNTEwNyA4My43Mzk0IDc1LjU2MzQgNjYuNzkxNCA1NC43MzI1IDY2Ljc5MTRMNTQuNzMy&#10;NSA2Ni43OTE0Wk01NC43MzI1IDcwLjI2NzdDNDcuODExMyA3MC4yNjc3IDQyLjE4MDIgNjQuNjM2&#10;NCA0Mi4xODAyIDU3LjcxNDdMNDIuMTgwMiAxMC4wMDAxIDQxLjI4NjMgMTAuMDAwMSA0MS4yODYz&#10;IDU3LjcxNDdDNDEuMjg2MyA2NS4xMjk0IDQ3LjMxODMgNzEuMTYxNiA1NC43MzI1IDcxLjE2MTYg&#10;NzMuMTUzOSA3MS4xNjE2IDg4LjE0MDggODYuMTQ5MyA4OC4xNDA4IDEwNC41NzIgODguMTQwOCAx&#10;MjIuOTk0IDczLjE1MzggMTM3Ljk4MiA1NC43MzI1IDEzNy45ODIgNDcuMzE4MyAxMzcuOTgyIDQx&#10;LjI4NjMgMTQ0LjAxNCA0MS4yODYzIDE1MS40MjkgNDEuMjg2MyAxNTguODQzIDQ3LjMxODMgMTY0&#10;Ljg3NiA1NC43MzI1IDE2NC44NzYgNzMuMTUzOSAxNjQuODc2IDg4LjE0MDggMTc5Ljg2MyA4OC4x&#10;NDA4IDE5OC4yODZMODguMTQwOCAyNDYgODkuMDM0NyAyNDYgODkuMDM0NyAxOTguMjg2Qzg5LjAz&#10;NDcgMTc5LjM3IDczLjY0NjggMTYzLjk4MiA1NC43MzI1IDE2My45ODIgNDcuODExMyAxNjMuOTgy&#10;IDQyLjE4MDIgMTU4LjM1IDQyLjE4MDIgMTUxLjQyOSA0Mi4xODAyIDE0NC41MDcgNDcuODExMiAx&#10;MzguODc2IDU0LjczMjUgMTM4Ljg3NiA3My42NDY4IDEzOC44NzYgODkuMDM0NyAxMjMuNDg3IDg5&#10;LjAzNDcgMTA0LjU3MiA4OS4wMzQ3IDg1LjY1NjMgNzMuNjQ2OCA3MC4yNjc2IDU0LjczMjUgNzAu&#10;MjY3Nkw1NC43MzI1IDcwLjI2NzZaTTU0LjczMjUgNzMuNzQzN0M0NS44OTQ1IDczLjc0MzcgMzgu&#10;NzA0MSA2Ni41NTMxIDM4LjcwNDEgNTcuNzE0N0wzOC43MDQxIDEwLjAwMDEgMzcuODEwMiAxMC4w&#10;MDAxIDM3LjgxMDIgNTcuNzE0N0MzNy44MTAyIDY3LjA0NiA0NS40MDE1IDc0LjYzNzcgNTQuNzMy&#10;NCA3NC42Mzc3IDcxLjIzNzEgNzQuNjM3NyA4NC42NjQ2IDg4LjA2NiA4NC42NjQ2IDEwNC41NzIg&#10;ODQuNjY0NiAxMjEuMDc3IDcxLjIzNzEgMTM0LjUwNSA1NC43MzI0IDEzNC41MDUgNDUuNDAxNSAx&#10;MzQuNTA1IDM3LjgxMDIgMTQyLjA5NyAzNy44MTAyIDE1MS40MjkgMzcuODEwMiAxNjAuNzYgNDUu&#10;NDAxNSAxNjguMzUyIDU0LjczMjQgMTY4LjM1MiA3MS4yMzcxIDE2OC4zNTIgODQuNjY0NiAxODEu&#10;NzggODQuNjY0NiAxOTguMjg2TDg0LjY2NDYgMjQ2IDg1LjU1ODUgMjQ2IDg1LjU1ODUgMTk4LjI4&#10;NkM4NS41NTg1IDE4MS4yODcgNzEuNzMgMTY3LjQ1OCA1NC43MzI0IDE2Ny40NTggNDUuODk0NCAx&#10;NjcuNDU4IDM4LjcwNCAxNjAuMjY3IDM4LjcwNCAxNTEuNDI5IDM4LjcwNCAxNDIuNTkgNDUuODk0&#10;NSAxMzUuMzk5IDU0LjczMjQgMTM1LjM5OSA3MS43Mjk5IDEzNS4zOTkgODUuNTU4NSAxMjEuNTcg&#10;ODUuNTU4NSAxMDQuNTcyIDg1LjU1ODUgODcuNTczIDcxLjczIDczLjc0MzcgNTQuNzMyNCA3My43&#10;NDM3TDU0LjczMjUgNzMuNzQzN1pNNTQuNzMyNCA3Ny4yMjAxQzQzLjk3NzcgNzcuMjIwMSAzNS4y&#10;MjggNjguNDcgMzUuMjI4IDU3LjcxNDhMMzUuMjI4IDEwLjAwMDIgMzQuMzM0MSAxMC4wMDAyIDM0&#10;LjMzNDEgNTcuNzE0OEMzNC4zMzQxIDY4Ljk2MjkgNDMuNDg0OSA3OC4xMTQgNTQuNzMyNCA3OC4x&#10;MTQgNjkuMzIwNCA3OC4xMTQgODEuMTg4NiA4OS45ODI3IDgxLjE4ODYgMTA0LjU3MiA4MS4xODg2&#10;IDExOS4xNiA2OS4zMjA0IDEzMS4wMjkgNTQuNzMyNCAxMzEuMDI5IDQzLjQ4NDkgMTMxLjAyOSAz&#10;NC4zMzQxIDE0MC4xOCAzNC4zMzQxIDE1MS40MjkgMzQuMzM0MSAxNjIuNjc3IDQzLjQ4NDkgMTcx&#10;LjgyOCA1NC43MzI0IDE3MS44MjggNjkuMzIwNCAxNzEuODI4IDgxLjE4ODYgMTgzLjY5NyA4MS4x&#10;ODg2IDE5OC4yODZMODEuMTg4NiAyNDYgODIuMDgyNSAyNDYgODIuMDgyNSAxOTguMjg2QzgyLjA4&#10;MjUgMTgzLjIwNCA2OS44MTMzIDE3MC45MzQgNTQuNzMyNCAxNzAuOTM0IDQzLjk3NzcgMTcwLjkz&#10;NCAzNS4yMjggMTYyLjE4NCAzNS4yMjggMTUxLjQyOSAzNS4yMjggMTQwLjY3MyA0My45Nzc4IDEz&#10;MS45MjMgNTQuNzMyNCAxMzEuOTIzIDY5LjgxMzMgMTMxLjkyMyA4Mi4wODI1IDExOS42NTMgODIu&#10;MDgyNSAxMDQuNTcyIDgyLjA4MjUgODkuNDg5OCA2OS44MTMzIDc3LjIyIDU0LjczMjQgNzcuMjJM&#10;NTQuNzMyNCA3Ny4yMlpNNTQuNzMyNCA4MC42OTYzQzQyLjA2MTEgODAuNjk2MyAzMS43NTIzIDcw&#10;LjM4NjggMzEuNzUyMyA1Ny43MTQ4TDMxLjc1MjMgMTAuMDAwMiAzMC44NTg0IDEwLjAwMDIgMzAu&#10;ODU4NCA1Ny43MTQ4QzMwLjg1ODQgNzAuODc5NyA0MS41NjgyIDgxLjU5MDIgNTQuNzMyNCA4MS41&#10;OTAyIDY3LjQwMzcgODEuNTkwMiA3Ny43MTI1IDkxLjg5OTYgNzcuNzEyNSAxMDQuNTcyIDc3Ljcx&#10;MjUgMTE3LjI0NCA2Ny40MDM3IDEyNy41NTMgNTQuNzMyNCAxMjcuNTUzIDQxLjU2ODIgMTI3LjU1&#10;MyAzMC44NTg0IDEzOC4yNjQgMzAuODU4NCAxNTEuNDI5IDMwLjg1ODQgMTY0LjU5NCA0MS41Njgy&#10;IDE3NS4zMDQgNTQuNzMyNCAxNzUuMzA0IDY3LjQwMzcgMTc1LjMwNCA3Ny43MTI1IDE4NS42MTMg&#10;NzcuNzEyNSAxOTguMjg2TDc3LjcxMjUgMjQ2IDc4LjYwNjQgMjQ2IDc4LjYwNjQgMTk4LjI4NUM3&#10;OC42MDY0IDE4NS4xMiA2Ny44OTY2IDE3NC40MSA1NC43MzI0IDE3NC40MSA0Mi4wNjExIDE3NC40&#10;MSAzMS43NTIzIDE2NC4xIDMxLjc1MjMgMTUxLjQyOCAzMS43NTIzIDEzOC43NTcgNDIuMDYxMSAx&#10;MjguNDQ3IDU0LjczMjQgMTI4LjQ0NyA2Ny44OTY2IDEyOC40NDcgNzguNjA2NCAxMTcuNzM2IDc4&#10;LjYwNjQgMTA0LjU3MiA3OC42MDY0IDkxLjQwNjYgNjcuODk2NiA4MC42OTYyIDU0LjczMjQgODAu&#10;Njk2Mkw1NC43MzI0IDgwLjY5NjJaTTU0LjczMjQgODQuMTcyNEM0MC4xNDQ0IDg0LjE3MjQgMjgu&#10;Mjc2MiA3Mi4zMDM1IDI4LjI3NjIgNTcuNzE0OEwyOC4yNzYyIDEwLjAwMDIgMjcuMzgyMyAxMC4w&#10;MDAyIDI3LjM4MjMgNTcuNzE0OEMyNy4zODIzIDcyLjc5NjUgMzkuNjUxNSA4NS4wNjYzIDU0Ljcz&#10;MjQgODUuMDY2MyA2NS40ODcgODUuMDY2MyA3NC4yMzY4IDkzLjgxNjQgNzQuMjM2OCAxMDQuNTcy&#10;IDc0LjIzNjggMTE1LjMyNyA2NS40ODcgMTI0LjA3NyA1NC43MzI0IDEyNC4wNzcgMzkuNjUxNSAx&#10;MjQuMDc3IDI3LjM4MjMgMTM2LjM0NyAyNy4zODIzIDE1MS40MjkgMjcuMzgyMyAxNjYuNTEgMzku&#10;NjUxNSAxNzguNzggNTQuNzMyNCAxNzguNzggNjUuNDg3IDE3OC43OCA3NC4yMzY4IDE4Ny41MyA3&#10;NC4yMzY4IDE5OC4yODZMNzQuMjM2OCAyNDYgNzUuMTMwNyAyNDYgNzUuMTMwNyAxOTguMjg2Qzc1&#10;LjEzMDcgMTg3LjAzOCA2NS45OCAxNzcuODg2IDU0LjczMjUgMTc3Ljg4NiA0MC4xNDQ1IDE3Ny44&#10;ODYgMjguMjc2MyAxNjYuMDE4IDI4LjI3NjMgMTUxLjQyOSAyOC4yNzYzIDEzNi44NCA0MC4xNDQ1&#10;IDEyNC45NzEgNTQuNzMyNSAxMjQuOTcxIDY1Ljk3OTkgMTI0Ljk3MSA3NS4xMzA3IDExNS44MiA3&#10;NS4xMzA3IDEwNC41NzIgNzUuMTMwNyA5My4zMjM0IDY1Ljk4IDg0LjE3MjMgNTQuNzMyNSA4NC4x&#10;NzIzTDU0LjczMjUgODQuMTcyM1pNNTQuNzMyNCA4Ny42NDg1QzM4LjIyNzcgODcuNjQ4NSAyNC44&#10;MDAyIDc0LjIyMDIgMjQuODAwMiA1Ny43MTQ3TDI0LjgwMDIgMTAuMDAwMSAyMy45MDYzIDEwLjAw&#10;MDEgMjMuOTA2MyA1Ny43MTQ3QzIzLjkwNjMgNzQuNzEzMiAzNy43MzQ4IDg4LjU0MjUgNTQuNzMy&#10;NCA4OC41NDI1IDYzLjU3MDMgODguNTQyNSA3MC43NjA3IDk1LjczMzEgNzAuNzYwNyAxMDQuNTcy&#10;IDcwLjc2MDcgMTEzLjQxIDYzLjU3MDMgMTIwLjYwMSA1NC43MzI0IDEyMC42MDEgMzcuNzM0OSAx&#10;MjAuNjAxIDIzLjkwNjMgMTM0LjQzIDIzLjkwNjMgMTUxLjQyOSAyMy45MDYzIDE2OC40MjcgMzcu&#10;NzM0OCAxODIuMjU3IDU0LjczMjQgMTgyLjI1NyA2My41NzAzIDE4Mi4yNTcgNzAuNzYwNyAxODku&#10;NDQ3IDcwLjc2MDcgMTk4LjI4Nkw3MC43NjA3IDI0NiA3MS42NTQ2IDI0NiA3MS42NTQ2IDE5OC4y&#10;ODVDNzEuNjU0NiAxODguOTU0IDY0LjA2MzIgMTgxLjM2MiA1NC43MzI0IDE4MS4zNjIgMzguMjI3&#10;NyAxODEuMzYyIDI0LjgwMDIgMTY3LjkzNCAyNC44MDAyIDE1MS40MjggMjQuODAwMiAxMzQuOTIz&#10;IDM4LjIyNzcgMTIxLjQ5NSA1NC43MzI0IDEyMS40OTUgNjQuMDYzMiAxMjEuNDk1IDcxLjY1NDYg&#10;MTEzLjkwMyA3MS42NTQ2IDEwNC41NzIgNzEuNjU0NiA5NS4yNDAyIDY0LjA2MzIgODcuNjQ4NSA1&#10;NC43MzI0IDg3LjY0ODVMNTQuNzMyNCA4Ny42NDg1Wk01NC43MzI0IDkxLjEyNDZDMzYuMzExIDkx&#10;LjEyNDYgMjEuMzI0MSA3Ni4xMzcgMjEuMzI0MSA1Ny43MTQ3TDIxLjMyNDEgMTAuMDAwMSAyMC40&#10;MzAyIDEwLjAwMDEgMjAuNDMwMiA1Ny43MTQ3QzIwLjQzMDIgNzYuNjI5OCAzNS44MTgxIDkyLjAx&#10;ODYgNTQuNzMyNCA5Mi4wMTg2IDYxLjY1MzYgOTIuMDE4NiA2Ny4yODQ3IDk3LjY0OTggNjcuMjg0&#10;NyAxMDQuNTcyIDY3LjI4NDcgMTExLjQ5MyA2MS42NTM2IDExNy4xMjUgNTQuNzMyNCAxMTcuMTI1&#10;IDM1LjgxODEgMTE3LjEyNSAyMC40MzAyIDEzMi41MTMgMjAuNDMwMiAxNTEuNDI5IDIwLjQzMDIg&#10;MTcwLjM0NCAzNS44MTgxIDE4NS43MzMgNTQuNzMyNCAxODUuNzMzIDYxLjY1MzYgMTg1LjczMyA2&#10;Ny4yODQ3IDE5MS4zNjQgNjcuMjg0NyAxOTguMjg2TDY3LjI4NDcgMjQ2IDY4LjE3ODYgMjQ2IDY4&#10;LjE3ODYgMTk4LjI4NUM2OC4xNzg2IDE5MC44NzEgNjIuMTQ2NyAxODQuODM5IDU0LjczMjUgMTg0&#10;LjgzOSAzNi4zMTExIDE4NC44MzkgMjEuMzI0MiAxNjkuODUxIDIxLjMyNDIgMTUxLjQyOCAyMS4z&#10;MjQyIDEzMy4wMDYgMzYuMzExMSAxMTguMDE4IDU0LjczMjUgMTE4LjAxOCA2Mi4xNDY2IDExOC4w&#10;MTggNjguMTc4NiAxMTEuOTg2IDY4LjE3ODYgMTA0LjU3MiA2OC4xNzg2IDk3LjE1NjggNjIuMTQ2&#10;NyA5MS4xMjQ2IDU0LjczMjUgOTEuMTI0Nkw1NC43MzI1IDkxLjEyNDZaTTU0LjczMjQgOTQuNjAx&#10;QzM0LjM5NDQgOTQuNjAxIDE3Ljg0ODEgNzguMDUzOSAxNy44NDgxIDU3LjcxNDhMMTcuODQ4MSAx&#10;MC4wMDAyIDE2Ljk1NDIgMTAuMDAwMiAxNi45NTQyIDU3LjcxNDhDMTYuOTU0MiA3OC41NDY4IDMz&#10;LjkwMTUgOTUuNDk0OSA1NC43MzI0IDk1LjQ5NDkgNTkuNzM2OSA5NS40OTQ5IDYzLjgwODYgOTku&#10;NTY2NiA2My44MDg2IDEwNC41NzIgNjMuODA4NiAxMDkuNTc3IDU5LjczNyAxMTMuNjQ4IDU0Ljcz&#10;MjQgMTEzLjY0OCAzMy45MDE0IDExMy42NDggMTYuOTU0MiAxMzAuNTk2IDE2Ljk1NDIgMTUxLjQy&#10;OSAxNi45NTQyIDE3Mi4yNjEgMzMuOTAxNSAxODkuMjA5IDU0LjczMjQgMTg5LjIwOSA1OS43MzY5&#10;IDE4OS4yMDkgNjMuODA4NiAxOTMuMjgxIDYzLjgwODYgMTk4LjI4Nkw2My44MDg2IDI0NiA2NC43&#10;MDI1IDI0NiA2NC43MDI1IDE5OC4yODZDNjQuNzAyNSAxOTIuNzg4IDYwLjIyOTkgMTg4LjMxNSA1&#10;NC43MzI0IDE4OC4zMTUgMzQuMzk0NCAxODguMzE1IDE3Ljg0ODEgMTcxLjc2OCAxNy44NDgxIDE1&#10;MS40MjkgMTcuODQ4MSAxMzEuMDg5IDM0LjM5NDMgMTE0LjU0MiA1NC43MzI0IDExNC41NDIgNjAu&#10;MjI5OSAxMTQuNTQyIDY0LjcwMjUgMTEwLjA2OSA2NC43MDI1IDEwNC41NzIgNjQuNzAyNSA5OS4w&#10;NzM3IDYwLjIyOTkgOTQuNjAwOCA1NC43MzI0IDk0LjYwMDhMNTQuNzMyNCA5NC42MDFaTTU0Ljcz&#10;MjQgOTguMDc3MUMzMi40Nzc3IDk4LjA3NzEgMTQuMzcyMyA3OS45NzA2IDE0LjM3MjMgNTcuNzE0&#10;OEwxNC4zNzIzIDEwLjAwMDIgMTMuNDc4NCAxMC4wMDAyIDEzLjQ3ODQgNTcuNzE0OEMxMy40Nzg0&#10;IDgwLjQ2MzUgMzEuOTg0NyA5OC45NzEgNTQuNzMyMyA5OC45NzEgNTcuODIwMiA5OC45NzEgNjAu&#10;MzMyNSAxMDEuNDgzIDYwLjMzMjUgMTA0LjU3MiA2MC4zMzI1IDEwNy42NiA1Ny44MjAyIDExMC4x&#10;NzIgNTQuNzMyMyAxMTAuMTcyIDMxLjk4NDcgMTEwLjE3MiAxMy40Nzg0IDEyOC42OCAxMy40Nzg0&#10;IDE1MS40MjkgMTMuNDc4NCAxNzQuMTc3IDMxLjk4NDcgMTkyLjY4NSA1NC43MzIzIDE5Mi42ODUg&#10;NTcuODIwMiAxOTIuNjg1IDYwLjMzMjUgMTk1LjE5NyA2MC4zMzI1IDE5OC4yODZMNjAuMzMyNSAy&#10;NDYgNjEuMjI2NCAyNDYgNjEuMjI2NCAxOTguMjg1QzYxLjIyNjQgMTk0LjcwNCA1OC4zMTMxIDE5&#10;MS43OTEgNTQuNzMyMyAxOTEuNzkxIDMyLjQ3NzYgMTkxLjc5MSAxNC4zNzIyIDE3My42ODQgMTQu&#10;MzcyMiAxNTEuNDI4IDE0LjM3MjIgMTI5LjE3MyAzMi40Nzc2IDExMS4wNjYgNTQuNzMyMyAxMTEu&#10;MDY2IDU4LjMxMzEgMTExLjA2NiA2MS4yMjY0IDEwOC4xNTMgNjEuMjI2NCAxMDQuNTcyIDYxLjIy&#10;NjQgMTAwLjk5IDU4LjMxMzEgOTguMDc2OSA1NC43MzIzIDk4LjA3NjlMNTQuNzMyMyA5OC4wNzcx&#10;WiIgaWQ9IkdyYXBoaWMiIGNsYXNzPSJNc2Z0T2ZjVGhtX0FjY2VudDFfbHVtTW9kXzc1X0ZpbGxf&#10;djIiIHN0cm9rZS13aWR0aD0iMCIgZmlsbD0iIzM5NDQ2NCIvPjwvc3ZnPlBLAwQUAAYACAAAACEA&#10;8e499eAAAAAJAQAADwAAAGRycy9kb3ducmV2LnhtbEyPQW/CMAyF75P2HyJP2m0kZQNB1xQhtO2E&#10;Jg0mTdxMY9qKJqma0JZ/P3Pabrbf0/P3stVoG9FTF2rvNCQTBYJc4U3tSg3f+/enBYgQ0RlsvCMN&#10;Vwqwyu/vMkyNH9wX9btYCg5xIUUNVYxtKmUoKrIYJr4lx9rJdxYjr10pTYcDh9tGTpWaS4u14w8V&#10;trSpqDjvLlbDx4DD+jl567fn0+Z62M8+f7YJaf34MK5fQUQa458ZbviMDjkzHf3FmSAaDVwkapgn&#10;LyBuqlILvhx5miXTJcg8k/8b5L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lskY17gQAAFshAAAOAAAAAAAAAAAAAAAAAEMCAABkcnMvZTJv&#10;RG9jLnhtbFBLAQItAAoAAAAAAAAAIQClki3idd8AAHXfAAAUAAAAAAAAAAAAAAAAAF0HAABkcnMv&#10;bWVkaWEvaW1hZ2UxLnBuZ1BLAQItAAoAAAAAAAAAIQDxiWR5XiQAAF4kAAAUAAAAAAAAAAAAAAAA&#10;AATnAABkcnMvbWVkaWEvaW1hZ2UyLnN2Z1BLAQItABQABgAIAAAAIQDx7j314AAAAAkBAAAPAAAA&#10;AAAAAAAAAAAAAJQLAQBkcnMvZG93bnJldi54bWxQSwECLQAUAAYACAAAACEAIlYO7scAAAClAQAA&#10;GQAAAAAAAAAAAAAAAAChDAEAZHJzL19yZWxzL2Uyb0RvYy54bWwucmVsc1BLBQYAAAAABwAHAL4B&#10;AACfDQEAAAA=&#10;">
                <v:rect id="Rectangle 2086353317" o:spid="_x0000_s1027" alt="Decorative" style="position:absolute;top:717;width:64033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43zAAAAOMAAAAPAAAAZHJzL2Rvd25yZXYueG1sRI9BawIx&#10;FITvBf9DeEJvNauhKlujiCCUUgrd1kNvj81zs7p5WTZx3fbXN4WCx2FmvmFWm8E1oqcu1J41TCcZ&#10;COLSm5orDZ8f+4cliBCRDTaeScM3BdisR3crzI2/8jv1RaxEgnDIUYONsc2lDKUlh2HiW+LkHX3n&#10;MCbZVdJ0eE1w18hZls2lw5rTgsWWdpbKc3FxGl5OC1XYftv/qDc6WH94/drvgtb342H7BCLSEG/h&#10;//az0TDLlnP1qNR0AX+f0h+Q618AAAD//wMAUEsBAi0AFAAGAAgAAAAhANvh9svuAAAAhQEAABMA&#10;AAAAAAAAAAAAAAAAAAAAAFtDb250ZW50X1R5cGVzXS54bWxQSwECLQAUAAYACAAAACEAWvQsW78A&#10;AAAVAQAACwAAAAAAAAAAAAAAAAAfAQAAX3JlbHMvLnJlbHNQSwECLQAUAAYACAAAACEA8SSuN8wA&#10;AADjAAAADwAAAAAAAAAAAAAAAAAHAgAAZHJzL2Rvd25yZXYueG1sUEsFBgAAAAADAAMAtwAAAAAD&#10;AAAAAA==&#10;" fillcolor="#4c5b86 [3204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1" o:spid="_x0000_s1028" type="#_x0000_t75" alt="Decorative" style="position:absolute;left:17824;width:1512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49yAAAAOMAAAAPAAAAZHJzL2Rvd25yZXYueG1sRE9Pa8Iw&#10;FL8P/A7hDXab6QS1VKPomDB22uw8eHskz7a0eSlJZjs//TIY7Ph+/996O9pOXMmHxrGCp2kGglg7&#10;03Cl4LM8POYgQkQ22DkmBd8UYLuZ3K2xMG7gD7oeYyVSCIcCFdQx9oWUQddkMUxdT5y4i/MWYzp9&#10;JY3HIYXbTs6ybCEtNpwaauzpuSbdHr+sAv12ead9qW8vdpif20Nb+vJ0U+rhftytQEQa47/4z/1q&#10;0vx8tpxnizxfwu9PCQC5+QEAAP//AwBQSwECLQAUAAYACAAAACEA2+H2y+4AAACFAQAAEwAAAAAA&#10;AAAAAAAAAAAAAAAAW0NvbnRlbnRfVHlwZXNdLnhtbFBLAQItABQABgAIAAAAIQBa9CxbvwAAABUB&#10;AAALAAAAAAAAAAAAAAAAAB8BAABfcmVscy8ucmVsc1BLAQItABQABgAIAAAAIQAXVb49yAAAAOMA&#10;AAAPAAAAAAAAAAAAAAAAAAcCAABkcnMvZG93bnJldi54bWxQSwUGAAAAAAMAAwC3AAAA/AIAAAAA&#10;">
                  <v:imagedata r:id="rId12" o:title="Decorative"/>
                </v:shape>
                <v:shape id="Graphic 11" o:spid="_x0000_s1029" type="#_x0000_t75" alt="Decorative" style="position:absolute;left:31927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gX3yAAAAOMAAAAPAAAAZHJzL2Rvd25yZXYueG1sRE9LSwMx&#10;EL4L/ocwgjeb7BarbpuWIvg4CVZRe5tuppvFzWRN0nbtrzeC4HG+98wWg+vEnkJsPWsoRgoEce1N&#10;y42G15e7i2sQMSEb7DyThm+KsJifnsywMv7Az7RfpUbkEI4VarAp9ZWUsbbkMI58T5y5rQ8OUz5D&#10;I03AQw53nSyVmkiHLecGiz3dWqo/Vzunofwo5NG+PXxtUJr1MjyV7xbvtT4/G5ZTEImG9C/+cz+a&#10;PP9qcqPU+HJcwO9PGQA5/wEAAP//AwBQSwECLQAUAAYACAAAACEA2+H2y+4AAACFAQAAEwAAAAAA&#10;AAAAAAAAAAAAAAAAW0NvbnRlbnRfVHlwZXNdLnhtbFBLAQItABQABgAIAAAAIQBa9CxbvwAAABUB&#10;AAALAAAAAAAAAAAAAAAAAB8BAABfcmVscy8ucmVsc1BLAQItABQABgAIAAAAIQDolgX3yAAAAOMA&#10;AAAPAAAAAAAAAAAAAAAAAAcCAABkcnMvZG93bnJldi54bWxQSwUGAAAAAAMAAwC3AAAA/AIAAAAA&#10;">
                  <v:imagedata r:id="rId12" o:title="Decorative"/>
                </v:shape>
                <v:shape id="Graphic 11" o:spid="_x0000_s1030" type="#_x0000_t75" alt="Decorative" style="position:absolute;left:17824;top:18093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3QyAAAAOMAAAAPAAAAZHJzL2Rvd25yZXYueG1sRE9PS8Mw&#10;FL8LfofwBG8utdIx67KxiQPZSVc9eHskb21p81KSuNZ9ejMQPL7f/7dcT7YXJ/KhdazgfpaBINbO&#10;tFwr+Kh2dwsQISIb7B2Tgh8KsF5dXy2xNG7kdzodYi1SCIcSFTQxDqWUQTdkMczcQJy4o/MWYzp9&#10;LY3HMYXbXuZZNpcWW04NDQ703JDuDt9Wgd4f32hb6fOLHYuvbtdVvvo8K3V7M22eQESa4r/4z/1q&#10;0vzF4zwrHoo8h8tPCQC5+gUAAP//AwBQSwECLQAUAAYACAAAACEA2+H2y+4AAACFAQAAEwAAAAAA&#10;AAAAAAAAAAAAAAAAW0NvbnRlbnRfVHlwZXNdLnhtbFBLAQItABQABgAIAAAAIQBa9CxbvwAAABUB&#10;AAALAAAAAAAAAAAAAAAAAB8BAABfcmVscy8ucmVsc1BLAQItABQABgAIAAAAIQCmlm3QyAAAAOMA&#10;AAAPAAAAAAAAAAAAAAAAAAcCAABkcnMvZG93bnJldi54bWxQSwUGAAAAAAMAAwC3AAAA/AIAAAAA&#10;">
                  <v:imagedata r:id="rId12" o:title="Decorative"/>
                </v:shape>
                <v:shape id="Graphic 11" o:spid="_x0000_s1031" type="#_x0000_t75" alt="Decorative" style="position:absolute;left:31927;top:18093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I4zAAAAOMAAAAPAAAAZHJzL2Rvd25yZXYueG1sRI9PawIx&#10;FMTvBb9DeIXeanYXtLo1igi2PRWqpX9ur5vXzeLmZZukuvXTG0HocZj5zTCzRW9bsScfGscK8mEG&#10;grhyuuFawet2fTsBESKyxtYxKfijAIv54GqGpXYHfqH9JtYilXAoUYGJsSulDJUhi2HoOuLkfTtv&#10;MSbpa6k9HlK5bWWRZWNpseG0YLCjlaFqt/m1CoqPXB7N2+PPF0r9ufTPxbvBB6VurvvlPYhIffwP&#10;X+gnnbhsMhpPp6O7HM6f0h+Q8xMAAAD//wMAUEsBAi0AFAAGAAgAAAAhANvh9svuAAAAhQEAABMA&#10;AAAAAAAAAAAAAAAAAAAAAFtDb250ZW50X1R5cGVzXS54bWxQSwECLQAUAAYACAAAACEAWvQsW78A&#10;AAAVAQAACwAAAAAAAAAAAAAAAAAfAQAAX3JlbHMvLnJlbHNQSwECLQAUAAYACAAAACEAUnMiOMwA&#10;AADjAAAADwAAAAAAAAAAAAAAAAAHAgAAZHJzL2Rvd25yZXYueG1sUEsFBgAAAAADAAMAtwAAAAAD&#10;AAAAAA==&#10;">
                  <v:imagedata r:id="rId12" o:title="Decorative"/>
                </v:shape>
                <v:shape id="Graphic 11" o:spid="_x0000_s1032" type="#_x0000_t75" alt="Decorative" style="position:absolute;left:17824;top:36186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chygAAAOIAAAAPAAAAZHJzL2Rvd25yZXYueG1sRI9BS8NA&#10;FITvgv9heYI3u0khtcRuiy0WxJM29eDtsfuahGTfht21if31riD0OMzMN8xqM9lenMmH1rGCfJaB&#10;INbOtFwrOFb7hyWIEJEN9o5JwQ8F2Kxvb1ZYGjfyB50PsRYJwqFEBU2MQyll0A1ZDDM3ECfv5LzF&#10;mKSvpfE4Jrjt5TzLFtJiy2mhwYF2Denu8G0V6LfTO20rfXmxY/HV7bvKV58Xpe7vpucnEJGmeA3/&#10;t1+Ngnm+KPLHvCjg71K6A3L9CwAA//8DAFBLAQItABQABgAIAAAAIQDb4fbL7gAAAIUBAAATAAAA&#10;AAAAAAAAAAAAAAAAAABbQ29udGVudF9UeXBlc10ueG1sUEsBAi0AFAAGAAgAAAAhAFr0LFu/AAAA&#10;FQEAAAsAAAAAAAAAAAAAAAAAHwEAAF9yZWxzLy5yZWxzUEsBAi0AFAAGAAgAAAAhAKu4lyHKAAAA&#10;4gAAAA8AAAAAAAAAAAAAAAAABwIAAGRycy9kb3ducmV2LnhtbFBLBQYAAAAAAwADALcAAAD+AgAA&#10;AAA=&#10;">
                  <v:imagedata r:id="rId12" o:title="Decorative"/>
                </v:shape>
                <v:shape id="Graphic 11" o:spid="_x0000_s1033" type="#_x0000_t75" alt="Decorative" style="position:absolute;left:31927;top:36186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L3ygAAAOMAAAAPAAAAZHJzL2Rvd25yZXYueG1sRI9BSwMx&#10;FITvQv9DeAVvNrtBdFmbllKoehJsRdvbc/PcLG5e1iS2q7/eCILHYeabYebL0fXiSCF2njWUswIE&#10;ceNNx62Gp93mogIRE7LB3jNp+KIIy8XkbI618Sd+pOM2tSKXcKxRg01pqKWMjSWHceYH4uy9+eAw&#10;ZRlaaQKecrnrpSqKK+mw47xgcaC1peZ9++k0qH0pv+3z3ccrSnNYhQf1YvFW6/PpuLoBkWhM/+E/&#10;+t5kriwLVV1eVwp+P+U/IBc/AAAA//8DAFBLAQItABQABgAIAAAAIQDb4fbL7gAAAIUBAAATAAAA&#10;AAAAAAAAAAAAAAAAAABbQ29udGVudF9UeXBlc10ueG1sUEsBAi0AFAAGAAgAAAAhAFr0LFu/AAAA&#10;FQEAAAsAAAAAAAAAAAAAAAAAHwEAAF9yZWxzLy5yZWxzUEsBAi0AFAAGAAgAAAAhABSzEvfKAAAA&#10;4wAAAA8AAAAAAAAAAAAAAAAABwIAAGRycy9kb3ducmV2LnhtbFBLBQYAAAAAAwADALcAAAD+AgAA&#10;AAA=&#10;">
                  <v:imagedata r:id="rId12" o:title="Decorative"/>
                </v:shape>
                <v:shape id="Graphic 11" o:spid="_x0000_s1034" type="#_x0000_t75" alt="Decorative" style="position:absolute;left:17824;top:54279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zDyQAAAOMAAAAPAAAAZHJzL2Rvd25yZXYueG1sRE9LS8NA&#10;EL4L/odlBG92Y/qgxG6LSgviyTb14G3YnSYh2dmwuzaxv94VhB7ne89qM9pOnMmHxrGCx0kGglg7&#10;03Cl4FjuHpYgQkQ22DkmBT8UYLO+vVlhYdzAezofYiVSCIcCFdQx9oWUQddkMUxcT5y4k/MWYzp9&#10;JY3HIYXbTuZZtpAWG04NNfb0WpNuD99WgX4/fdBLqS9bO8y/2l1b+vLzotT93fj8BCLSGK/if/eb&#10;SfPn+SzPprPlAv5+SgDI9S8AAAD//wMAUEsBAi0AFAAGAAgAAAAhANvh9svuAAAAhQEAABMAAAAA&#10;AAAAAAAAAAAAAAAAAFtDb250ZW50X1R5cGVzXS54bWxQSwECLQAUAAYACAAAACEAWvQsW78AAAAV&#10;AQAACwAAAAAAAAAAAAAAAAAfAQAAX3JlbHMvLnJlbHNQSwECLQAUAAYACAAAACEAWpEsw8kAAADj&#10;AAAADwAAAAAAAAAAAAAAAAAHAgAAZHJzL2Rvd25yZXYueG1sUEsFBgAAAAADAAMAtwAAAP0CAAAA&#10;AA==&#10;">
                  <v:imagedata r:id="rId12" o:title="Decorative"/>
                </v:shape>
                <v:shape id="Graphic 11" o:spid="_x0000_s1035" type="#_x0000_t75" alt="Decorative" style="position:absolute;left:31927;top:54279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NVxgAAAOIAAAAPAAAAZHJzL2Rvd25yZXYueG1sRE9NSwMx&#10;EL0L/ocwgjebNIdq16alFKqeBNui7W3cjJvFzWRNYrv6640geHy879li8J04UkxtYAPjkQJBXAfb&#10;cmNgt11f3YBIGdliF5gMfFGCxfz8bIaVDSd+ouMmN6KEcKrQgMu5r6RMtSOPaRR64sK9hegxFxgb&#10;aSOeSrjvpFZqIj22XBoc9rRyVL9vPr0BvR/Lb/d8//GK0h6W8VG/OLwz5vJiWN6CyDTkf/Gf+8GW&#10;+epaaa0mU/i9VDDI+Q8AAAD//wMAUEsBAi0AFAAGAAgAAAAhANvh9svuAAAAhQEAABMAAAAAAAAA&#10;AAAAAAAAAAAAAFtDb250ZW50X1R5cGVzXS54bWxQSwECLQAUAAYACAAAACEAWvQsW78AAAAVAQAA&#10;CwAAAAAAAAAAAAAAAAAfAQAAX3JlbHMvLnJlbHNQSwECLQAUAAYACAAAACEA85RDVcYAAADiAAAA&#10;DwAAAAAAAAAAAAAAAAAHAgAAZHJzL2Rvd25yZXYueG1sUEsFBgAAAAADAAMAtwAAAPoCAAAAAA==&#10;">
                  <v:imagedata r:id="rId12" o:title="Decorative"/>
                </v:shape>
                <v:shape id="Graphic 11" o:spid="_x0000_s1036" type="#_x0000_t75" alt="Decorative" style="position:absolute;left:17824;top:72372;width:14402;height:1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UpywAAAOIAAAAPAAAAZHJzL2Rvd25yZXYueG1sRI9Ba8JA&#10;FITvhf6H5RW81Y2iElJXaUuF0lNr9NDbY/eZhGTfht3VpP76bqHgcZiZb5j1drSduJAPjWMFs2kG&#10;glg703Cl4FDuHnMQISIb7ByTgh8KsN3c362xMG7gL7rsYyUShEOBCuoY+0LKoGuyGKauJ07eyXmL&#10;MUlfSeNxSHDbyXmWraTFhtNCjT291qTb/dkq0B+nT3op9fXNDsvvdteWvjxelZo8jM9PICKN8Rb+&#10;b78bBatssZjn+WwJf5fSHZCbXwAAAP//AwBQSwECLQAUAAYACAAAACEA2+H2y+4AAACFAQAAEwAA&#10;AAAAAAAAAAAAAAAAAAAAW0NvbnRlbnRfVHlwZXNdLnhtbFBLAQItABQABgAIAAAAIQBa9CxbvwAA&#10;ABUBAAALAAAAAAAAAAAAAAAAAB8BAABfcmVscy8ucmVsc1BLAQItABQABgAIAAAAIQDTkUUpywAA&#10;AOIAAAAPAAAAAAAAAAAAAAAAAAcCAABkcnMvZG93bnJldi54bWxQSwUGAAAAAAMAAwC3AAAA/wIA&#10;AAAA&#10;">
                  <v:imagedata r:id="rId12" o:title="Decorative"/>
                </v:shape>
                <v:shape id="Graphic 11" o:spid="_x0000_s1037" type="#_x0000_t75" alt="Decorative" style="position:absolute;left:31927;top:72372;width:11297;height:1978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G2uyQAAAOIAAAAPAAAAZHJzL2Rvd25yZXYueG1sRI9dT8Iw&#10;FIbvTfwPzTHhTrqNZMqkEEKCeGUiGtG743pcF9fT2RYY/Hp6YeLlm/crz2wx2E4cyIfWsYJ8nIEg&#10;rp1uuVHw9rq+vQcRIrLGzjEpOFGAxfz6aoaVdkd+ocM2NiKNcKhQgYmxr6QMtSGLYex64uR9O28x&#10;JukbqT0e07jtZJFlpbTYcnow2NPKUP2z3VsFxUcuz+Z98/uFUn8u/XOxM/io1OhmWD6AiDTE//Bf&#10;+0krKItyOrnL8wSRkBIOyPkFAAD//wMAUEsBAi0AFAAGAAgAAAAhANvh9svuAAAAhQEAABMAAAAA&#10;AAAAAAAAAAAAAAAAAFtDb250ZW50X1R5cGVzXS54bWxQSwECLQAUAAYACAAAACEAWvQsW78AAAAV&#10;AQAACwAAAAAAAAAAAAAAAAAfAQAAX3JlbHMvLnJlbHNQSwECLQAUAAYACAAAACEACPRtrskAAADi&#10;AAAADwAAAAAAAAAAAAAAAAAHAgAAZHJzL2Rvd25yZXYueG1sUEsFBgAAAAADAAMAtwAAAP0CAAAA&#10;AA==&#10;">
                  <v:imagedata r:id="rId12" o:title="Decorative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103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5167"/>
        <w:gridCol w:w="1937"/>
        <w:gridCol w:w="3229"/>
      </w:tblGrid>
      <w:tr w:rsidR="009227B0" w14:paraId="4E285AA4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371D40CB" w14:textId="77777777" w:rsidR="009227B0" w:rsidRDefault="00000000" w:rsidP="00FC7B36">
            <w:pPr>
              <w:pStyle w:val="Heading1"/>
            </w:pPr>
            <w:sdt>
              <w:sdtPr>
                <w:id w:val="1993590681"/>
                <w:placeholder>
                  <w:docPart w:val="B026D3B164C84EDFB4F03F10E9DE7410"/>
                </w:placeholder>
                <w:temporary/>
                <w:showingPlcHdr/>
                <w15:appearance w15:val="hidden"/>
              </w:sdtPr>
              <w:sdtContent>
                <w:r w:rsidR="009227B0" w:rsidRPr="00C37C2E">
                  <w:t>The</w:t>
                </w:r>
              </w:sdtContent>
            </w:sdt>
          </w:p>
          <w:p w14:paraId="784B7E17" w14:textId="5D0C91D8" w:rsidR="009227B0" w:rsidRDefault="007702D4" w:rsidP="00FC7B36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03312A1A" w14:textId="3CDE9E02" w:rsidR="009227B0" w:rsidRPr="00F70C04" w:rsidRDefault="00401E63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6087B2" wp14:editId="1335790C">
                  <wp:extent cx="973394" cy="942975"/>
                  <wp:effectExtent l="0" t="0" r="0" b="0"/>
                  <wp:docPr id="1502645834" name="Picture 1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45834" name="Picture 1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56" cy="94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1028D0BC" w14:textId="3DBD213D" w:rsidR="009227B0" w:rsidRDefault="007702D4" w:rsidP="009227B0">
            <w:pPr>
              <w:pStyle w:val="Heading3"/>
            </w:pPr>
            <w:r>
              <w:t>ERNEST N. FRIMPONG</w:t>
            </w:r>
          </w:p>
          <w:p w14:paraId="08DC7300" w14:textId="353E5643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C34820C" w14:textId="2C4CBF33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6FA32A5F" w14:textId="77777777" w:rsidR="00BC7D24" w:rsidRDefault="00BC7D24" w:rsidP="00C33A73">
            <w:hyperlink r:id="rId14" w:history="1">
              <w:proofErr w:type="spellStart"/>
              <w:r w:rsidRPr="00BC7D24">
                <w:rPr>
                  <w:rStyle w:val="Hyperlink"/>
                </w:rPr>
                <w:t>Donerne</w:t>
              </w:r>
              <w:proofErr w:type="spellEnd"/>
              <w:r w:rsidRPr="00BC7D24">
                <w:rPr>
                  <w:rStyle w:val="Hyperlink"/>
                </w:rPr>
                <w:t xml:space="preserve"> (Ernest N</w:t>
              </w:r>
              <w:r w:rsidRPr="00BC7D24">
                <w:rPr>
                  <w:rStyle w:val="Hyperlink"/>
                </w:rPr>
                <w:t>y</w:t>
              </w:r>
              <w:r w:rsidRPr="00BC7D24">
                <w:rPr>
                  <w:rStyle w:val="Hyperlink"/>
                </w:rPr>
                <w:t>amekye Frimpong)</w:t>
              </w:r>
            </w:hyperlink>
          </w:p>
          <w:p w14:paraId="38B1AD92" w14:textId="50372C16" w:rsidR="00C33A73" w:rsidRDefault="00237A7C" w:rsidP="00C33A73">
            <w:r>
              <w:t>University Avenue East, Guelph, ON</w:t>
            </w:r>
          </w:p>
          <w:p w14:paraId="0A8C9477" w14:textId="2DD0A75F" w:rsidR="009227B0" w:rsidRDefault="00237A7C" w:rsidP="00C33A73">
            <w:r>
              <w:t>(647) 393-9783</w:t>
            </w:r>
          </w:p>
        </w:tc>
      </w:tr>
      <w:tr w:rsidR="009227B0" w14:paraId="783BCE19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17B73782" w14:textId="6A0B60D3" w:rsidR="007702D4" w:rsidRDefault="00000000" w:rsidP="007702D4">
            <w:pPr>
              <w:pStyle w:val="Heading1"/>
            </w:pPr>
            <w:sdt>
              <w:sdtPr>
                <w:id w:val="59918354"/>
                <w:placeholder>
                  <w:docPart w:val="C14595BBD7B34EDA8E96C139DB477830"/>
                </w:placeholder>
                <w:temporary/>
                <w:showingPlcHdr/>
                <w15:appearance w15:val="hidden"/>
              </w:sdtPr>
              <w:sdtContent>
                <w:r w:rsidR="007702D4" w:rsidRPr="00C37C2E">
                  <w:t>The</w:t>
                </w:r>
              </w:sdtContent>
            </w:sdt>
          </w:p>
          <w:p w14:paraId="574E57A6" w14:textId="11A7B65A" w:rsidR="009227B0" w:rsidRDefault="007702D4" w:rsidP="007702D4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38568EC" w14:textId="006B5742" w:rsidR="009227B0" w:rsidRPr="00F70C04" w:rsidRDefault="004250AF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FF4257" wp14:editId="4BA0C265">
                  <wp:extent cx="973394" cy="942975"/>
                  <wp:effectExtent l="0" t="0" r="0" b="0"/>
                  <wp:docPr id="581001258" name="Picture 1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45834" name="Picture 1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56" cy="94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60171BF8" w14:textId="5AAD5332" w:rsidR="009227B0" w:rsidRDefault="007702D4" w:rsidP="009227B0">
            <w:pPr>
              <w:pStyle w:val="Heading3"/>
            </w:pPr>
            <w:r>
              <w:t>ERNEST N. FRIMPONG</w:t>
            </w:r>
          </w:p>
          <w:p w14:paraId="7198EB35" w14:textId="5578C05C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12844299" w14:textId="70CC85C0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5A9EFC2F" w14:textId="77777777" w:rsidR="00BC7D24" w:rsidRDefault="00BC7D24" w:rsidP="00C33A73">
            <w:hyperlink r:id="rId15" w:history="1">
              <w:proofErr w:type="spellStart"/>
              <w:r w:rsidRPr="00BC7D24">
                <w:rPr>
                  <w:rStyle w:val="Hyperlink"/>
                </w:rPr>
                <w:t>Donerne</w:t>
              </w:r>
              <w:proofErr w:type="spellEnd"/>
              <w:r w:rsidRPr="00BC7D24">
                <w:rPr>
                  <w:rStyle w:val="Hyperlink"/>
                </w:rPr>
                <w:t xml:space="preserve"> (Ernest Nyamekye Frimpong)</w:t>
              </w:r>
            </w:hyperlink>
          </w:p>
          <w:p w14:paraId="06185EB0" w14:textId="38777A63" w:rsidR="00C33A73" w:rsidRDefault="00237A7C" w:rsidP="00C33A73">
            <w:r>
              <w:t>University Avenue East, Guelph, ON</w:t>
            </w:r>
          </w:p>
          <w:p w14:paraId="5874144E" w14:textId="6F896C9B" w:rsidR="009227B0" w:rsidRDefault="00237A7C" w:rsidP="00C33A73">
            <w:r>
              <w:t>(647) 393-9783</w:t>
            </w:r>
          </w:p>
        </w:tc>
      </w:tr>
      <w:tr w:rsidR="009227B0" w14:paraId="412761FE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295E8627" w14:textId="77777777" w:rsidR="009227B0" w:rsidRDefault="00000000" w:rsidP="009227B0">
            <w:pPr>
              <w:pStyle w:val="Heading1"/>
            </w:pPr>
            <w:sdt>
              <w:sdtPr>
                <w:id w:val="-1166708715"/>
                <w:placeholder>
                  <w:docPart w:val="4B63B5CA15D74176872F5C96E7850333"/>
                </w:placeholder>
                <w:temporary/>
                <w:showingPlcHdr/>
                <w15:appearance w15:val="hidden"/>
              </w:sdtPr>
              <w:sdtContent>
                <w:r w:rsidR="009227B0" w:rsidRPr="00C37C2E">
                  <w:t>The</w:t>
                </w:r>
              </w:sdtContent>
            </w:sdt>
          </w:p>
          <w:p w14:paraId="2A4D3D64" w14:textId="0596FE70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7038FA25" w14:textId="52E573C8" w:rsidR="009227B0" w:rsidRPr="00F70C04" w:rsidRDefault="004250AF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78EB5" wp14:editId="1C4A816F">
                  <wp:extent cx="973394" cy="942975"/>
                  <wp:effectExtent l="0" t="0" r="0" b="0"/>
                  <wp:docPr id="1888167929" name="Picture 1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45834" name="Picture 1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56" cy="94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54E14EF5" w14:textId="1C188D99" w:rsidR="009227B0" w:rsidRDefault="007702D4" w:rsidP="009227B0">
            <w:pPr>
              <w:pStyle w:val="Heading3"/>
            </w:pPr>
            <w:r>
              <w:t>ERNEST N. FRIMPONG</w:t>
            </w:r>
          </w:p>
          <w:p w14:paraId="629EEE09" w14:textId="7970E8EA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61EB1BB" w14:textId="3C5CB2AB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2D4087A9" w14:textId="77777777" w:rsidR="00BC7D24" w:rsidRDefault="00BC7D24" w:rsidP="00237A7C">
            <w:hyperlink r:id="rId16" w:history="1">
              <w:proofErr w:type="spellStart"/>
              <w:r w:rsidRPr="00BC7D24">
                <w:rPr>
                  <w:rStyle w:val="Hyperlink"/>
                </w:rPr>
                <w:t>Donerne</w:t>
              </w:r>
              <w:proofErr w:type="spellEnd"/>
              <w:r w:rsidRPr="00BC7D24">
                <w:rPr>
                  <w:rStyle w:val="Hyperlink"/>
                </w:rPr>
                <w:t xml:space="preserve"> (Ernest Nyamekye Frimpong)</w:t>
              </w:r>
            </w:hyperlink>
          </w:p>
          <w:p w14:paraId="7AD7C391" w14:textId="738AC1FA" w:rsidR="00237A7C" w:rsidRDefault="00237A7C" w:rsidP="00237A7C">
            <w:r>
              <w:t>University Avenue East, Guelph, ON</w:t>
            </w:r>
          </w:p>
          <w:p w14:paraId="16407078" w14:textId="5C4C6BFD" w:rsidR="009227B0" w:rsidRDefault="00237A7C" w:rsidP="00237A7C">
            <w:r>
              <w:t>(647) 393-9783</w:t>
            </w:r>
          </w:p>
        </w:tc>
      </w:tr>
      <w:tr w:rsidR="009227B0" w14:paraId="41FC66C2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1EE7222B" w14:textId="77777777" w:rsidR="009227B0" w:rsidRDefault="00000000" w:rsidP="009227B0">
            <w:pPr>
              <w:pStyle w:val="Heading1"/>
            </w:pPr>
            <w:sdt>
              <w:sdtPr>
                <w:id w:val="2057970156"/>
                <w:placeholder>
                  <w:docPart w:val="AB1939A3964142248E7E7897BEA0A428"/>
                </w:placeholder>
                <w:temporary/>
                <w:showingPlcHdr/>
                <w15:appearance w15:val="hidden"/>
              </w:sdtPr>
              <w:sdtContent>
                <w:r w:rsidR="009227B0" w:rsidRPr="00C37C2E">
                  <w:t>The</w:t>
                </w:r>
              </w:sdtContent>
            </w:sdt>
          </w:p>
          <w:p w14:paraId="24169DBF" w14:textId="24F0BF33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12AE5EDD" w14:textId="2EC1933F" w:rsidR="009227B0" w:rsidRPr="00F70C04" w:rsidRDefault="004250AF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3AB10D" wp14:editId="0DA71F69">
                  <wp:extent cx="973394" cy="942975"/>
                  <wp:effectExtent l="0" t="0" r="0" b="0"/>
                  <wp:docPr id="964511979" name="Picture 1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45834" name="Picture 1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56" cy="94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4679F9C9" w14:textId="1A29B6C6" w:rsidR="009227B0" w:rsidRDefault="007702D4" w:rsidP="009227B0">
            <w:pPr>
              <w:pStyle w:val="Heading3"/>
            </w:pPr>
            <w:r>
              <w:t>ERNEST N. FRIMPONG</w:t>
            </w:r>
          </w:p>
          <w:p w14:paraId="50706205" w14:textId="3B581D41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026D3708" w14:textId="00072294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5A9DC4D6" w14:textId="77777777" w:rsidR="00BC7D24" w:rsidRDefault="00BC7D24" w:rsidP="00237A7C">
            <w:hyperlink r:id="rId17" w:history="1">
              <w:proofErr w:type="spellStart"/>
              <w:r w:rsidRPr="00BC7D24">
                <w:rPr>
                  <w:rStyle w:val="Hyperlink"/>
                </w:rPr>
                <w:t>Donerne</w:t>
              </w:r>
              <w:proofErr w:type="spellEnd"/>
              <w:r w:rsidRPr="00BC7D24">
                <w:rPr>
                  <w:rStyle w:val="Hyperlink"/>
                </w:rPr>
                <w:t xml:space="preserve"> (Ernest Nyamekye Frimpong)</w:t>
              </w:r>
            </w:hyperlink>
          </w:p>
          <w:p w14:paraId="42E3DF97" w14:textId="3159BC69" w:rsidR="00237A7C" w:rsidRDefault="00237A7C" w:rsidP="00237A7C">
            <w:r>
              <w:t>University Avenue East, Guelph, ON</w:t>
            </w:r>
          </w:p>
          <w:p w14:paraId="3A8CAE02" w14:textId="724B03F6" w:rsidR="009227B0" w:rsidRDefault="00237A7C" w:rsidP="00237A7C">
            <w:r>
              <w:t>(647) 393-9783</w:t>
            </w:r>
          </w:p>
        </w:tc>
      </w:tr>
      <w:tr w:rsidR="009227B0" w14:paraId="6896BD92" w14:textId="77777777" w:rsidTr="007702D4">
        <w:trPr>
          <w:trHeight w:val="2891"/>
        </w:trPr>
        <w:tc>
          <w:tcPr>
            <w:tcW w:w="5167" w:type="dxa"/>
            <w:shd w:val="clear" w:color="auto" w:fill="auto"/>
            <w:tcMar>
              <w:left w:w="288" w:type="dxa"/>
            </w:tcMar>
            <w:vAlign w:val="bottom"/>
          </w:tcPr>
          <w:p w14:paraId="0AFEE6C3" w14:textId="77777777" w:rsidR="009227B0" w:rsidRDefault="00000000" w:rsidP="009227B0">
            <w:pPr>
              <w:pStyle w:val="Heading1"/>
            </w:pPr>
            <w:sdt>
              <w:sdtPr>
                <w:id w:val="1972549531"/>
                <w:placeholder>
                  <w:docPart w:val="203B36E4BE584609B180564CD52A35DF"/>
                </w:placeholder>
                <w:temporary/>
                <w:showingPlcHdr/>
                <w15:appearance w15:val="hidden"/>
              </w:sdtPr>
              <w:sdtContent>
                <w:r w:rsidR="009227B0" w:rsidRPr="00C37C2E">
                  <w:t>The</w:t>
                </w:r>
              </w:sdtContent>
            </w:sdt>
          </w:p>
          <w:p w14:paraId="6FE788D9" w14:textId="399236CE" w:rsidR="009227B0" w:rsidRDefault="007702D4" w:rsidP="009227B0">
            <w:pPr>
              <w:pStyle w:val="Heading2"/>
            </w:pPr>
            <w:r>
              <w:t>University of guelph</w:t>
            </w:r>
          </w:p>
        </w:tc>
        <w:tc>
          <w:tcPr>
            <w:tcW w:w="1937" w:type="dxa"/>
            <w:shd w:val="clear" w:color="auto" w:fill="auto"/>
            <w:vAlign w:val="center"/>
          </w:tcPr>
          <w:p w14:paraId="2079EE03" w14:textId="7959AB3A" w:rsidR="009227B0" w:rsidRPr="00F70C04" w:rsidRDefault="004250AF" w:rsidP="009227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0ABC0C" wp14:editId="36DCC218">
                  <wp:extent cx="973394" cy="942975"/>
                  <wp:effectExtent l="0" t="0" r="0" b="0"/>
                  <wp:docPr id="572812730" name="Picture 11" descr="A blue and white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645834" name="Picture 11" descr="A blue and white qr cod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56" cy="94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  <w:shd w:val="clear" w:color="auto" w:fill="auto"/>
            <w:vAlign w:val="center"/>
          </w:tcPr>
          <w:p w14:paraId="00ACA244" w14:textId="448CB564" w:rsidR="009227B0" w:rsidRDefault="007702D4" w:rsidP="009227B0">
            <w:pPr>
              <w:pStyle w:val="Heading3"/>
            </w:pPr>
            <w:r>
              <w:t>ERNEST N. FRIMPONG</w:t>
            </w:r>
          </w:p>
          <w:p w14:paraId="79D9AE84" w14:textId="3F2BF0F1" w:rsidR="009227B0" w:rsidRDefault="007702D4" w:rsidP="009227B0">
            <w:pPr>
              <w:pStyle w:val="Heading4"/>
            </w:pPr>
            <w:r>
              <w:t>DATA SCIENTIST</w:t>
            </w:r>
            <w:r w:rsidR="009227B0" w:rsidRPr="00F70C04">
              <w:t xml:space="preserve"> </w:t>
            </w:r>
          </w:p>
          <w:p w14:paraId="2F08F76A" w14:textId="502E21E5" w:rsidR="009227B0" w:rsidRDefault="007702D4" w:rsidP="009227B0">
            <w:r>
              <w:t>ekf98@hotmail.com</w:t>
            </w:r>
            <w:r w:rsidR="009227B0" w:rsidRPr="009227B0">
              <w:t xml:space="preserve"> </w:t>
            </w:r>
          </w:p>
          <w:p w14:paraId="74D75512" w14:textId="77777777" w:rsidR="00EA6D0A" w:rsidRDefault="00EA6D0A" w:rsidP="00237A7C">
            <w:hyperlink r:id="rId18" w:history="1">
              <w:proofErr w:type="spellStart"/>
              <w:r w:rsidRPr="00EA6D0A">
                <w:rPr>
                  <w:rStyle w:val="Hyperlink"/>
                </w:rPr>
                <w:t>Donerne</w:t>
              </w:r>
              <w:proofErr w:type="spellEnd"/>
              <w:r w:rsidRPr="00EA6D0A">
                <w:rPr>
                  <w:rStyle w:val="Hyperlink"/>
                </w:rPr>
                <w:t xml:space="preserve"> (Ernest Nyamekye Frimpong)</w:t>
              </w:r>
            </w:hyperlink>
          </w:p>
          <w:p w14:paraId="3A816B23" w14:textId="43DF9EAE" w:rsidR="00237A7C" w:rsidRDefault="00237A7C" w:rsidP="00237A7C">
            <w:r>
              <w:t>University Avenue East, Guelph, ON</w:t>
            </w:r>
          </w:p>
          <w:p w14:paraId="3EAF5D30" w14:textId="5B49D51C" w:rsidR="009227B0" w:rsidRDefault="00237A7C" w:rsidP="00237A7C">
            <w:r>
              <w:t>(647) 393-9783</w:t>
            </w:r>
          </w:p>
        </w:tc>
      </w:tr>
    </w:tbl>
    <w:p w14:paraId="79F380A6" w14:textId="77777777" w:rsidR="00B13BB8" w:rsidRDefault="00B13BB8"/>
    <w:sectPr w:rsidR="00B13BB8" w:rsidSect="00547E1B">
      <w:pgSz w:w="12240" w:h="15840"/>
      <w:pgMar w:top="576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CBF6" w14:textId="77777777" w:rsidR="008F19B1" w:rsidRDefault="008F19B1" w:rsidP="00C37C2E">
      <w:pPr>
        <w:spacing w:line="240" w:lineRule="auto"/>
      </w:pPr>
      <w:r>
        <w:separator/>
      </w:r>
    </w:p>
  </w:endnote>
  <w:endnote w:type="continuationSeparator" w:id="0">
    <w:p w14:paraId="55DC354A" w14:textId="77777777" w:rsidR="008F19B1" w:rsidRDefault="008F19B1" w:rsidP="00C37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C1042" w14:textId="77777777" w:rsidR="008F19B1" w:rsidRDefault="008F19B1" w:rsidP="00C37C2E">
      <w:pPr>
        <w:spacing w:line="240" w:lineRule="auto"/>
      </w:pPr>
      <w:r>
        <w:separator/>
      </w:r>
    </w:p>
  </w:footnote>
  <w:footnote w:type="continuationSeparator" w:id="0">
    <w:p w14:paraId="5D098618" w14:textId="77777777" w:rsidR="008F19B1" w:rsidRDefault="008F19B1" w:rsidP="00C37C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D4"/>
    <w:rsid w:val="00006687"/>
    <w:rsid w:val="00011D01"/>
    <w:rsid w:val="00031AE1"/>
    <w:rsid w:val="000348F9"/>
    <w:rsid w:val="000826A4"/>
    <w:rsid w:val="0008436B"/>
    <w:rsid w:val="000A1AA1"/>
    <w:rsid w:val="000C1D02"/>
    <w:rsid w:val="000F3AB8"/>
    <w:rsid w:val="000F6A4E"/>
    <w:rsid w:val="00104118"/>
    <w:rsid w:val="00123399"/>
    <w:rsid w:val="0012373B"/>
    <w:rsid w:val="00130C78"/>
    <w:rsid w:val="00131AAF"/>
    <w:rsid w:val="00131B7C"/>
    <w:rsid w:val="00140A46"/>
    <w:rsid w:val="00156CF6"/>
    <w:rsid w:val="00157DDD"/>
    <w:rsid w:val="0016303F"/>
    <w:rsid w:val="00174333"/>
    <w:rsid w:val="001B39E5"/>
    <w:rsid w:val="00201177"/>
    <w:rsid w:val="0021214D"/>
    <w:rsid w:val="0023397E"/>
    <w:rsid w:val="00237A7C"/>
    <w:rsid w:val="002600E1"/>
    <w:rsid w:val="00266018"/>
    <w:rsid w:val="002C1170"/>
    <w:rsid w:val="002C40E9"/>
    <w:rsid w:val="00303E6E"/>
    <w:rsid w:val="00312213"/>
    <w:rsid w:val="003147DA"/>
    <w:rsid w:val="0032692E"/>
    <w:rsid w:val="00391081"/>
    <w:rsid w:val="00394EE9"/>
    <w:rsid w:val="0039582F"/>
    <w:rsid w:val="003B3865"/>
    <w:rsid w:val="003B7AAE"/>
    <w:rsid w:val="003C5D12"/>
    <w:rsid w:val="003D2C65"/>
    <w:rsid w:val="003F008B"/>
    <w:rsid w:val="00401E63"/>
    <w:rsid w:val="00421D88"/>
    <w:rsid w:val="004250AF"/>
    <w:rsid w:val="00470B05"/>
    <w:rsid w:val="00486707"/>
    <w:rsid w:val="00494E9B"/>
    <w:rsid w:val="004B5DC0"/>
    <w:rsid w:val="004C2446"/>
    <w:rsid w:val="004C7AF0"/>
    <w:rsid w:val="00511577"/>
    <w:rsid w:val="00547E1B"/>
    <w:rsid w:val="00562FFB"/>
    <w:rsid w:val="005878E5"/>
    <w:rsid w:val="005927AD"/>
    <w:rsid w:val="00593B57"/>
    <w:rsid w:val="005A41FE"/>
    <w:rsid w:val="005B13EE"/>
    <w:rsid w:val="005B66C4"/>
    <w:rsid w:val="005E4002"/>
    <w:rsid w:val="005F0057"/>
    <w:rsid w:val="00627242"/>
    <w:rsid w:val="00645A2F"/>
    <w:rsid w:val="0065380B"/>
    <w:rsid w:val="00661B06"/>
    <w:rsid w:val="00674EA0"/>
    <w:rsid w:val="00685717"/>
    <w:rsid w:val="006973B2"/>
    <w:rsid w:val="006C0629"/>
    <w:rsid w:val="006E4D51"/>
    <w:rsid w:val="006F625E"/>
    <w:rsid w:val="00710D75"/>
    <w:rsid w:val="00724F1F"/>
    <w:rsid w:val="007256A1"/>
    <w:rsid w:val="0073133D"/>
    <w:rsid w:val="00751286"/>
    <w:rsid w:val="0075448F"/>
    <w:rsid w:val="007702D4"/>
    <w:rsid w:val="00774795"/>
    <w:rsid w:val="007A12CA"/>
    <w:rsid w:val="007E0703"/>
    <w:rsid w:val="007F385F"/>
    <w:rsid w:val="0081305A"/>
    <w:rsid w:val="00814918"/>
    <w:rsid w:val="00814BE4"/>
    <w:rsid w:val="008A610F"/>
    <w:rsid w:val="008D01CF"/>
    <w:rsid w:val="008F0269"/>
    <w:rsid w:val="008F19B1"/>
    <w:rsid w:val="00902B12"/>
    <w:rsid w:val="009227B0"/>
    <w:rsid w:val="0095282D"/>
    <w:rsid w:val="009A1320"/>
    <w:rsid w:val="009A4A35"/>
    <w:rsid w:val="009A6482"/>
    <w:rsid w:val="009B068D"/>
    <w:rsid w:val="009B28C8"/>
    <w:rsid w:val="009F4FA6"/>
    <w:rsid w:val="00A17710"/>
    <w:rsid w:val="00A21B9A"/>
    <w:rsid w:val="00A93EB4"/>
    <w:rsid w:val="00AC08E6"/>
    <w:rsid w:val="00AD0BB1"/>
    <w:rsid w:val="00AD1E50"/>
    <w:rsid w:val="00AE1277"/>
    <w:rsid w:val="00B13BB8"/>
    <w:rsid w:val="00B40195"/>
    <w:rsid w:val="00B468C6"/>
    <w:rsid w:val="00B5316E"/>
    <w:rsid w:val="00B77515"/>
    <w:rsid w:val="00B92A3A"/>
    <w:rsid w:val="00BC3968"/>
    <w:rsid w:val="00BC7D24"/>
    <w:rsid w:val="00C13DE6"/>
    <w:rsid w:val="00C32CAC"/>
    <w:rsid w:val="00C33A73"/>
    <w:rsid w:val="00C37C2E"/>
    <w:rsid w:val="00C57303"/>
    <w:rsid w:val="00C7396A"/>
    <w:rsid w:val="00C811BC"/>
    <w:rsid w:val="00C830C0"/>
    <w:rsid w:val="00C95DF6"/>
    <w:rsid w:val="00CA61E1"/>
    <w:rsid w:val="00CB0DAD"/>
    <w:rsid w:val="00CE3246"/>
    <w:rsid w:val="00D36722"/>
    <w:rsid w:val="00D44DE6"/>
    <w:rsid w:val="00D60552"/>
    <w:rsid w:val="00D768C3"/>
    <w:rsid w:val="00DE2D26"/>
    <w:rsid w:val="00DE6633"/>
    <w:rsid w:val="00E1642D"/>
    <w:rsid w:val="00E46571"/>
    <w:rsid w:val="00E845E4"/>
    <w:rsid w:val="00EA6D0A"/>
    <w:rsid w:val="00EB7A4D"/>
    <w:rsid w:val="00EC6D79"/>
    <w:rsid w:val="00EC732E"/>
    <w:rsid w:val="00EE3CF8"/>
    <w:rsid w:val="00EE4BA2"/>
    <w:rsid w:val="00EF22DE"/>
    <w:rsid w:val="00EF3BCF"/>
    <w:rsid w:val="00EF4CA7"/>
    <w:rsid w:val="00F02CB0"/>
    <w:rsid w:val="00F17FA5"/>
    <w:rsid w:val="00F61B6C"/>
    <w:rsid w:val="00F70C04"/>
    <w:rsid w:val="00FA32E0"/>
    <w:rsid w:val="00FA3B1A"/>
    <w:rsid w:val="00FA402B"/>
    <w:rsid w:val="00FC7B36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4639"/>
  <w15:chartTrackingRefBased/>
  <w15:docId w15:val="{76FF8F0D-F8DE-4869-8328-F9016120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75F55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2E"/>
    <w:pPr>
      <w:spacing w:after="0" w:line="276" w:lineRule="auto"/>
    </w:pPr>
    <w:rPr>
      <w:color w:val="E2D4CF" w:themeColor="accent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C2E"/>
    <w:pPr>
      <w:spacing w:line="240" w:lineRule="auto"/>
      <w:outlineLvl w:val="0"/>
    </w:pPr>
    <w:rPr>
      <w:rFonts w:asciiTheme="majorHAnsi" w:hAnsiTheme="majorHAnsi"/>
      <w:caps/>
      <w:color w:val="DBCFB8" w:themeColor="background2" w:themeShade="E6"/>
      <w:spacing w:val="6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B36"/>
    <w:pPr>
      <w:spacing w:after="360" w:line="240" w:lineRule="auto"/>
      <w:outlineLvl w:val="1"/>
    </w:pPr>
    <w:rPr>
      <w:rFonts w:asciiTheme="majorHAnsi" w:hAnsiTheme="majorHAnsi"/>
      <w:caps/>
      <w:color w:val="DBCFB8" w:themeColor="background2" w:themeShade="E6"/>
      <w:spacing w:val="60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27B0"/>
    <w:pPr>
      <w:spacing w:before="240"/>
      <w:outlineLvl w:val="2"/>
    </w:pPr>
    <w:rPr>
      <w:rFonts w:asciiTheme="majorHAnsi" w:hAnsiTheme="majorHAnsi"/>
      <w:caps/>
      <w:spacing w:val="3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27B0"/>
    <w:pPr>
      <w:spacing w:after="240"/>
      <w:outlineLvl w:val="3"/>
    </w:pPr>
    <w:rPr>
      <w:caps/>
      <w:spacing w:val="3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4C5B86" w:themeColor="accent1"/>
    </w:rPr>
  </w:style>
  <w:style w:type="character" w:styleId="Hyperlink">
    <w:name w:val="Hyperlink"/>
    <w:basedOn w:val="DefaultParagraphFont"/>
    <w:uiPriority w:val="99"/>
    <w:semiHidden/>
    <w:rsid w:val="0075448F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754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paragraph" w:styleId="Footer">
    <w:name w:val="footer"/>
    <w:basedOn w:val="Normal"/>
    <w:link w:val="Foot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C2E"/>
    <w:rPr>
      <w:rFonts w:asciiTheme="majorHAnsi" w:eastAsiaTheme="minorEastAsia" w:hAnsiTheme="majorHAnsi"/>
      <w:caps/>
      <w:color w:val="DBCFB8" w:themeColor="background2" w:themeShade="E6"/>
      <w:spacing w:val="6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7B36"/>
    <w:rPr>
      <w:rFonts w:asciiTheme="majorHAnsi" w:hAnsiTheme="majorHAnsi"/>
      <w:caps/>
      <w:color w:val="DBCFB8" w:themeColor="background2" w:themeShade="E6"/>
      <w:spacing w:val="6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7B0"/>
    <w:rPr>
      <w:rFonts w:asciiTheme="majorHAnsi" w:hAnsiTheme="majorHAnsi"/>
      <w:caps/>
      <w:color w:val="E2D4CF" w:themeColor="accent2"/>
      <w:spacing w:val="3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27B0"/>
    <w:rPr>
      <w:caps/>
      <w:color w:val="E2D4CF" w:themeColor="accent2"/>
      <w:spacing w:val="3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7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37A7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Donern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oner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onern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github.com/Donern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Doner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f98\AppData\Roaming\Microsoft\Templates\Subtly%20bold%20business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26D3B164C84EDFB4F03F10E9DE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14FCD-2FB2-47D3-84E1-61F0FE29FCFC}"/>
      </w:docPartPr>
      <w:docPartBody>
        <w:p w:rsidR="009452B5" w:rsidRDefault="009452B5">
          <w:pPr>
            <w:pStyle w:val="B026D3B164C84EDFB4F03F10E9DE7410"/>
          </w:pPr>
          <w:r w:rsidRPr="00C37C2E">
            <w:t>The</w:t>
          </w:r>
        </w:p>
      </w:docPartBody>
    </w:docPart>
    <w:docPart>
      <w:docPartPr>
        <w:name w:val="4B63B5CA15D74176872F5C96E78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D323-A619-4A5C-BA27-B4956FD218BA}"/>
      </w:docPartPr>
      <w:docPartBody>
        <w:p w:rsidR="009452B5" w:rsidRDefault="009452B5">
          <w:pPr>
            <w:pStyle w:val="4B63B5CA15D74176872F5C96E7850333"/>
          </w:pPr>
          <w:r w:rsidRPr="00C37C2E">
            <w:t>The</w:t>
          </w:r>
        </w:p>
      </w:docPartBody>
    </w:docPart>
    <w:docPart>
      <w:docPartPr>
        <w:name w:val="AB1939A3964142248E7E7897BEA0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E515B-C4B0-457B-A2AA-C1B8F2E1B542}"/>
      </w:docPartPr>
      <w:docPartBody>
        <w:p w:rsidR="009452B5" w:rsidRDefault="009452B5">
          <w:pPr>
            <w:pStyle w:val="AB1939A3964142248E7E7897BEA0A428"/>
          </w:pPr>
          <w:r w:rsidRPr="00C37C2E">
            <w:t>The</w:t>
          </w:r>
        </w:p>
      </w:docPartBody>
    </w:docPart>
    <w:docPart>
      <w:docPartPr>
        <w:name w:val="203B36E4BE584609B180564CD52A3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2CCF-D035-4CC1-A2C3-E6493A0BE738}"/>
      </w:docPartPr>
      <w:docPartBody>
        <w:p w:rsidR="009452B5" w:rsidRDefault="009452B5">
          <w:pPr>
            <w:pStyle w:val="203B36E4BE584609B180564CD52A35DF"/>
          </w:pPr>
          <w:r w:rsidRPr="00C37C2E">
            <w:t>The</w:t>
          </w:r>
        </w:p>
      </w:docPartBody>
    </w:docPart>
    <w:docPart>
      <w:docPartPr>
        <w:name w:val="C14595BBD7B34EDA8E96C139DB477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674E-C707-45C1-B5B7-A5FAC0B417CD}"/>
      </w:docPartPr>
      <w:docPartBody>
        <w:p w:rsidR="009452B5" w:rsidRDefault="009452B5" w:rsidP="009452B5">
          <w:pPr>
            <w:pStyle w:val="C14595BBD7B34EDA8E96C139DB477830"/>
          </w:pPr>
          <w:r w:rsidRPr="00C37C2E">
            <w:t>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5"/>
    <w:rsid w:val="001B39E5"/>
    <w:rsid w:val="008F0269"/>
    <w:rsid w:val="009452B5"/>
    <w:rsid w:val="00B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6D3B164C84EDFB4F03F10E9DE7410">
    <w:name w:val="B026D3B164C84EDFB4F03F10E9DE7410"/>
  </w:style>
  <w:style w:type="paragraph" w:customStyle="1" w:styleId="4B63B5CA15D74176872F5C96E7850333">
    <w:name w:val="4B63B5CA15D74176872F5C96E7850333"/>
  </w:style>
  <w:style w:type="paragraph" w:customStyle="1" w:styleId="AB1939A3964142248E7E7897BEA0A428">
    <w:name w:val="AB1939A3964142248E7E7897BEA0A428"/>
  </w:style>
  <w:style w:type="paragraph" w:customStyle="1" w:styleId="203B36E4BE584609B180564CD52A35DF">
    <w:name w:val="203B36E4BE584609B180564CD52A35DF"/>
  </w:style>
  <w:style w:type="paragraph" w:customStyle="1" w:styleId="C14595BBD7B34EDA8E96C139DB477830">
    <w:name w:val="C14595BBD7B34EDA8E96C139DB477830"/>
    <w:rsid w:val="00945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207">
      <a:dk1>
        <a:sysClr val="windowText" lastClr="000000"/>
      </a:dk1>
      <a:lt1>
        <a:sysClr val="window" lastClr="FFFFFF"/>
      </a:lt1>
      <a:dk2>
        <a:srgbClr val="775F55"/>
      </a:dk2>
      <a:lt2>
        <a:srgbClr val="EAE3D6"/>
      </a:lt2>
      <a:accent1>
        <a:srgbClr val="4C5B86"/>
      </a:accent1>
      <a:accent2>
        <a:srgbClr val="E2D4CF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1">
      <a:majorFont>
        <a:latin typeface="Georg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1DC96-EBE9-4027-812E-FCAAEDC3A8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16B7036-8F9E-4B8C-BFF1-E528DAE36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863366-4BDF-40B1-8BCB-23E0948EDC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Subtly bold business card</Template>
  <TotalTime>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 Frimpong</dc:creator>
  <cp:lastModifiedBy>Ernest Frimpong</cp:lastModifiedBy>
  <cp:revision>6</cp:revision>
  <dcterms:created xsi:type="dcterms:W3CDTF">2024-12-24T19:13:00Z</dcterms:created>
  <dcterms:modified xsi:type="dcterms:W3CDTF">2025-01-03T18:26:00Z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